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88C" w:rsidRPr="0032242E" w:rsidRDefault="00087B9A" w:rsidP="0020788C">
      <w:pPr>
        <w:pStyle w:val="Paper-Title"/>
        <w:spacing w:after="60"/>
        <w:rPr>
          <w:rFonts w:ascii="Arial" w:hAnsi="Arial" w:cs="Arial"/>
          <w:lang w:val="el-GR"/>
        </w:rPr>
        <w:sectPr w:rsidR="0020788C" w:rsidRPr="0032242E">
          <w:footerReference w:type="even" r:id="rId8"/>
          <w:pgSz w:w="12240" w:h="15840" w:code="1"/>
          <w:pgMar w:top="1080" w:right="1080" w:bottom="1440" w:left="1080" w:header="720" w:footer="720" w:gutter="0"/>
          <w:cols w:space="720"/>
        </w:sectPr>
      </w:pPr>
      <w:r>
        <w:rPr>
          <w:rFonts w:ascii="Arial" w:hAnsi="Arial" w:cs="Arial"/>
          <w:lang w:val="el-GR"/>
        </w:rPr>
        <w:t>Βιβλιοθήκη</w:t>
      </w:r>
      <w:r w:rsidRPr="0032242E">
        <w:rPr>
          <w:rFonts w:ascii="Arial" w:hAnsi="Arial" w:cs="Arial"/>
          <w:lang w:val="el-GR"/>
        </w:rPr>
        <w:t xml:space="preserve"> </w:t>
      </w:r>
      <w:r>
        <w:rPr>
          <w:rFonts w:ascii="Arial" w:hAnsi="Arial" w:cs="Arial"/>
          <w:lang w:val="el-GR"/>
        </w:rPr>
        <w:t>Πανεπιστημίου</w:t>
      </w:r>
    </w:p>
    <w:p w:rsidR="0032242E" w:rsidRPr="00C8059B" w:rsidRDefault="0032242E" w:rsidP="0032242E">
      <w:pPr>
        <w:pStyle w:val="E-Mail"/>
        <w:spacing w:before="120" w:after="0"/>
        <w:rPr>
          <w:rFonts w:ascii="Arial" w:hAnsi="Arial" w:cs="Arial"/>
          <w:b/>
          <w:lang w:val="el-GR"/>
        </w:rPr>
      </w:pPr>
      <w:r w:rsidRPr="00AE31E8">
        <w:rPr>
          <w:rFonts w:ascii="Arial" w:hAnsi="Arial" w:cs="Arial"/>
          <w:b/>
          <w:lang w:val="el-GR"/>
        </w:rPr>
        <w:lastRenderedPageBreak/>
        <w:t>Γι</w:t>
      </w:r>
      <w:r>
        <w:rPr>
          <w:rFonts w:ascii="Arial" w:hAnsi="Arial" w:cs="Arial"/>
          <w:b/>
          <w:lang w:val="el-GR"/>
        </w:rPr>
        <w:t>ώργος Τζίνος</w:t>
      </w:r>
    </w:p>
    <w:p w:rsidR="0032242E" w:rsidRPr="00C8059B" w:rsidRDefault="0032242E" w:rsidP="0032242E">
      <w:pPr>
        <w:pStyle w:val="E-Mail"/>
        <w:spacing w:after="0"/>
        <w:rPr>
          <w:rFonts w:ascii="Arial" w:hAnsi="Arial" w:cs="Arial"/>
          <w:sz w:val="20"/>
          <w:lang w:val="el-GR"/>
        </w:rPr>
      </w:pPr>
      <w:r>
        <w:rPr>
          <w:rFonts w:ascii="Arial" w:hAnsi="Arial" w:cs="Arial"/>
          <w:sz w:val="20"/>
          <w:lang w:val="el-GR"/>
        </w:rPr>
        <w:t>Μηχανικών Πληροφορικής ΑΤΕΙ</w:t>
      </w:r>
    </w:p>
    <w:p w:rsidR="0032242E" w:rsidRPr="00C8059B" w:rsidRDefault="0032242E" w:rsidP="0032242E">
      <w:pPr>
        <w:pStyle w:val="E-Mail"/>
        <w:spacing w:after="0"/>
        <w:rPr>
          <w:rFonts w:ascii="Arial" w:hAnsi="Arial" w:cs="Arial"/>
          <w:lang w:val="el-GR"/>
        </w:rPr>
      </w:pPr>
      <w:r>
        <w:rPr>
          <w:rFonts w:ascii="Arial" w:hAnsi="Arial" w:cs="Arial"/>
          <w:sz w:val="20"/>
          <w:lang w:val="el-GR"/>
        </w:rPr>
        <w:t>Θεσσαλονίκη</w:t>
      </w:r>
      <w:r w:rsidRPr="00C8059B">
        <w:rPr>
          <w:rFonts w:ascii="Arial" w:hAnsi="Arial" w:cs="Arial"/>
          <w:sz w:val="20"/>
          <w:lang w:val="el-GR"/>
        </w:rPr>
        <w:t xml:space="preserve">, </w:t>
      </w:r>
      <w:r>
        <w:rPr>
          <w:rFonts w:ascii="Arial" w:hAnsi="Arial" w:cs="Arial"/>
          <w:sz w:val="20"/>
          <w:lang w:val="el-GR"/>
        </w:rPr>
        <w:t>Κέντρο</w:t>
      </w:r>
      <w:r w:rsidRPr="00C8059B">
        <w:rPr>
          <w:rFonts w:ascii="Arial" w:hAnsi="Arial" w:cs="Arial"/>
          <w:sz w:val="20"/>
          <w:lang w:val="el-GR"/>
        </w:rPr>
        <w:t xml:space="preserve">, </w:t>
      </w:r>
      <w:r>
        <w:rPr>
          <w:rFonts w:ascii="Arial" w:hAnsi="Arial" w:cs="Arial"/>
          <w:sz w:val="20"/>
          <w:lang w:val="el-GR"/>
        </w:rPr>
        <w:t>Ελλάδα</w:t>
      </w:r>
    </w:p>
    <w:p w:rsidR="0032242E" w:rsidRPr="00C8059B" w:rsidRDefault="0032242E" w:rsidP="0032242E">
      <w:pPr>
        <w:pStyle w:val="E-Mail"/>
        <w:spacing w:after="120"/>
        <w:rPr>
          <w:rFonts w:ascii="Arial" w:hAnsi="Arial" w:cs="Arial"/>
          <w:sz w:val="20"/>
          <w:lang w:val="el-GR"/>
        </w:rPr>
      </w:pPr>
      <w:r>
        <w:rPr>
          <w:rFonts w:ascii="Arial" w:hAnsi="Arial" w:cs="Arial"/>
          <w:sz w:val="20"/>
        </w:rPr>
        <w:t>gtzinos</w:t>
      </w:r>
      <w:r w:rsidRPr="00C8059B">
        <w:rPr>
          <w:rFonts w:ascii="Arial" w:hAnsi="Arial" w:cs="Arial"/>
          <w:sz w:val="20"/>
          <w:lang w:val="el-GR"/>
        </w:rPr>
        <w:t>@</w:t>
      </w:r>
      <w:r>
        <w:rPr>
          <w:rFonts w:ascii="Arial" w:hAnsi="Arial" w:cs="Arial"/>
          <w:sz w:val="20"/>
        </w:rPr>
        <w:t>it</w:t>
      </w:r>
      <w:r w:rsidRPr="00C8059B">
        <w:rPr>
          <w:rFonts w:ascii="Arial" w:hAnsi="Arial" w:cs="Arial"/>
          <w:sz w:val="20"/>
          <w:lang w:val="el-GR"/>
        </w:rPr>
        <w:t>.</w:t>
      </w:r>
      <w:r>
        <w:rPr>
          <w:rFonts w:ascii="Arial" w:hAnsi="Arial" w:cs="Arial"/>
          <w:sz w:val="20"/>
        </w:rPr>
        <w:t>teithe</w:t>
      </w:r>
      <w:r w:rsidRPr="00C8059B">
        <w:rPr>
          <w:rFonts w:ascii="Arial" w:hAnsi="Arial" w:cs="Arial"/>
          <w:sz w:val="20"/>
          <w:lang w:val="el-GR"/>
        </w:rPr>
        <w:t>.</w:t>
      </w:r>
      <w:r>
        <w:rPr>
          <w:rFonts w:ascii="Arial" w:hAnsi="Arial" w:cs="Arial"/>
          <w:sz w:val="20"/>
        </w:rPr>
        <w:t>gr</w:t>
      </w:r>
    </w:p>
    <w:p w:rsidR="0032242E" w:rsidRPr="0032242E" w:rsidRDefault="0032242E" w:rsidP="0032242E">
      <w:pPr>
        <w:pStyle w:val="E-Mail"/>
        <w:spacing w:before="120" w:after="0"/>
        <w:rPr>
          <w:rFonts w:ascii="Arial" w:hAnsi="Arial" w:cs="Arial"/>
          <w:b/>
          <w:lang w:val="el-GR"/>
        </w:rPr>
      </w:pPr>
      <w:r>
        <w:rPr>
          <w:rFonts w:ascii="Arial" w:hAnsi="Arial" w:cs="Arial"/>
          <w:b/>
          <w:lang w:val="el-GR"/>
        </w:rPr>
        <w:t>Αθανάσιος</w:t>
      </w:r>
      <w:r w:rsidRPr="0032242E">
        <w:rPr>
          <w:rFonts w:ascii="Arial" w:hAnsi="Arial" w:cs="Arial"/>
          <w:b/>
          <w:lang w:val="el-GR"/>
        </w:rPr>
        <w:t xml:space="preserve"> </w:t>
      </w:r>
      <w:r>
        <w:rPr>
          <w:rFonts w:ascii="Arial" w:hAnsi="Arial" w:cs="Arial"/>
          <w:b/>
          <w:lang w:val="el-GR"/>
        </w:rPr>
        <w:t>Βάσκος</w:t>
      </w:r>
    </w:p>
    <w:p w:rsidR="0032242E" w:rsidRPr="00C8059B" w:rsidRDefault="0032242E" w:rsidP="0032242E">
      <w:pPr>
        <w:pStyle w:val="E-Mail"/>
        <w:spacing w:after="0"/>
        <w:rPr>
          <w:rFonts w:ascii="Arial" w:hAnsi="Arial" w:cs="Arial"/>
          <w:sz w:val="20"/>
          <w:lang w:val="el-GR"/>
        </w:rPr>
      </w:pPr>
      <w:r>
        <w:rPr>
          <w:rFonts w:ascii="Arial" w:hAnsi="Arial" w:cs="Arial"/>
          <w:sz w:val="20"/>
          <w:lang w:val="el-GR"/>
        </w:rPr>
        <w:t>Μηχανικών Πληροφορικής ΑΤΕΙ</w:t>
      </w:r>
    </w:p>
    <w:p w:rsidR="0032242E" w:rsidRPr="00C8059B" w:rsidRDefault="0032242E" w:rsidP="0032242E">
      <w:pPr>
        <w:pStyle w:val="E-Mail"/>
        <w:spacing w:after="0"/>
        <w:rPr>
          <w:rFonts w:ascii="Arial" w:hAnsi="Arial" w:cs="Arial"/>
          <w:lang w:val="el-GR"/>
        </w:rPr>
      </w:pPr>
      <w:r>
        <w:rPr>
          <w:rFonts w:ascii="Arial" w:hAnsi="Arial" w:cs="Arial"/>
          <w:sz w:val="20"/>
          <w:lang w:val="el-GR"/>
        </w:rPr>
        <w:t>Θεσσαλονίκη, Κέντρο, Ελλάδα</w:t>
      </w:r>
    </w:p>
    <w:p w:rsidR="0032242E" w:rsidRPr="00F02C11" w:rsidRDefault="0032242E" w:rsidP="0032242E">
      <w:pPr>
        <w:pStyle w:val="E-Mail"/>
        <w:spacing w:after="120"/>
        <w:rPr>
          <w:rFonts w:ascii="Arial" w:hAnsi="Arial" w:cs="Arial"/>
          <w:lang w:val="el-GR"/>
        </w:rPr>
      </w:pPr>
      <w:r>
        <w:rPr>
          <w:rFonts w:ascii="Arial" w:hAnsi="Arial" w:cs="Arial"/>
          <w:color w:val="222222"/>
          <w:sz w:val="19"/>
          <w:szCs w:val="19"/>
          <w:shd w:val="clear" w:color="auto" w:fill="FFFFFF"/>
        </w:rPr>
        <w:t>vaskos</w:t>
      </w:r>
      <w:r w:rsidRPr="00F02C11">
        <w:rPr>
          <w:rFonts w:ascii="Arial" w:hAnsi="Arial" w:cs="Arial"/>
          <w:sz w:val="20"/>
          <w:lang w:val="el-GR"/>
        </w:rPr>
        <w:t>@</w:t>
      </w:r>
      <w:r>
        <w:rPr>
          <w:rFonts w:ascii="Arial" w:hAnsi="Arial" w:cs="Arial"/>
          <w:sz w:val="20"/>
        </w:rPr>
        <w:t>it</w:t>
      </w:r>
      <w:r w:rsidRPr="00F02C11">
        <w:rPr>
          <w:rFonts w:ascii="Arial" w:hAnsi="Arial" w:cs="Arial"/>
          <w:sz w:val="20"/>
          <w:lang w:val="el-GR"/>
        </w:rPr>
        <w:t>.</w:t>
      </w:r>
      <w:r>
        <w:rPr>
          <w:rFonts w:ascii="Arial" w:hAnsi="Arial" w:cs="Arial"/>
          <w:sz w:val="20"/>
        </w:rPr>
        <w:t>teithe</w:t>
      </w:r>
      <w:r w:rsidRPr="00F02C11">
        <w:rPr>
          <w:rFonts w:ascii="Arial" w:hAnsi="Arial" w:cs="Arial"/>
          <w:sz w:val="20"/>
          <w:lang w:val="el-GR"/>
        </w:rPr>
        <w:t>.</w:t>
      </w:r>
      <w:r>
        <w:rPr>
          <w:rFonts w:ascii="Arial" w:hAnsi="Arial" w:cs="Arial"/>
          <w:sz w:val="20"/>
        </w:rPr>
        <w:t>gr</w:t>
      </w:r>
    </w:p>
    <w:p w:rsidR="0020788C" w:rsidRPr="00F02C11" w:rsidRDefault="0020788C">
      <w:pPr>
        <w:pStyle w:val="E-Mail"/>
        <w:jc w:val="both"/>
        <w:rPr>
          <w:rFonts w:ascii="Arial" w:hAnsi="Arial" w:cs="Arial"/>
          <w:lang w:val="el-GR"/>
        </w:rPr>
      </w:pPr>
    </w:p>
    <w:p w:rsidR="0020788C" w:rsidRPr="00F02C11" w:rsidRDefault="0020788C">
      <w:pPr>
        <w:jc w:val="center"/>
        <w:rPr>
          <w:rFonts w:ascii="Arial" w:hAnsi="Arial" w:cs="Arial"/>
          <w:lang w:val="el-GR"/>
        </w:rPr>
        <w:sectPr w:rsidR="0020788C" w:rsidRPr="00F02C11">
          <w:type w:val="continuous"/>
          <w:pgSz w:w="12240" w:h="15840" w:code="1"/>
          <w:pgMar w:top="1080" w:right="1080" w:bottom="1440" w:left="1080" w:header="720" w:footer="720" w:gutter="0"/>
          <w:cols w:space="0"/>
        </w:sectPr>
      </w:pPr>
    </w:p>
    <w:p w:rsidR="0020788C" w:rsidRPr="00634E04" w:rsidRDefault="00634E04">
      <w:pPr>
        <w:spacing w:after="0"/>
        <w:rPr>
          <w:sz w:val="24"/>
          <w:szCs w:val="24"/>
          <w:lang w:val="el-GR"/>
        </w:rPr>
      </w:pPr>
      <w:r>
        <w:rPr>
          <w:b/>
          <w:sz w:val="24"/>
          <w:szCs w:val="24"/>
          <w:lang w:val="el-GR"/>
        </w:rPr>
        <w:lastRenderedPageBreak/>
        <w:t>Περιληψη</w:t>
      </w:r>
    </w:p>
    <w:p w:rsidR="00934B94" w:rsidRPr="00934B94" w:rsidRDefault="00934B94" w:rsidP="00757CE9">
      <w:pPr>
        <w:pStyle w:val="Heading1"/>
        <w:jc w:val="both"/>
        <w:rPr>
          <w:b w:val="0"/>
          <w:sz w:val="20"/>
          <w:szCs w:val="20"/>
          <w:lang w:val="el-GR"/>
        </w:rPr>
      </w:pPr>
      <w:r w:rsidRPr="00934B94">
        <w:rPr>
          <w:b w:val="0"/>
          <w:sz w:val="20"/>
          <w:szCs w:val="20"/>
          <w:lang w:val="el-GR"/>
        </w:rPr>
        <w:t>Η παρούσα εργασία αποτελεί μία έρευνα που διεξήχθει στα πλαισια του μαθήματος “Σημασιολογικός Ιστός” που διδάσκεται στο Αλεξάνδρειο Τεχνολογικό Ίδρυμα Θεσσαλονίκης.</w:t>
      </w:r>
    </w:p>
    <w:p w:rsidR="00934B94" w:rsidRPr="00934B94" w:rsidRDefault="00934B94" w:rsidP="00757CE9">
      <w:pPr>
        <w:pStyle w:val="Heading1"/>
        <w:jc w:val="both"/>
        <w:rPr>
          <w:b w:val="0"/>
          <w:sz w:val="20"/>
          <w:szCs w:val="20"/>
          <w:lang w:val="el-GR"/>
        </w:rPr>
      </w:pPr>
      <w:r w:rsidRPr="00934B94">
        <w:rPr>
          <w:b w:val="0"/>
          <w:sz w:val="20"/>
          <w:szCs w:val="20"/>
          <w:lang w:val="el-GR"/>
        </w:rPr>
        <w:t>Το θέμα της έχει να κάνει με την κατασκευή ενός μοντέλου με σημασιολογικό περιεχόμενο που θα περιγραφεί τις βασικές λειτουργίες καθώς και δομή μίας ακαδημαϊκής βιβλιοθήκης.</w:t>
      </w:r>
    </w:p>
    <w:p w:rsidR="00934B94" w:rsidRDefault="00934B94" w:rsidP="00757CE9">
      <w:pPr>
        <w:pStyle w:val="Heading1"/>
        <w:jc w:val="both"/>
        <w:rPr>
          <w:b w:val="0"/>
          <w:sz w:val="20"/>
          <w:szCs w:val="20"/>
          <w:lang w:val="el-GR"/>
        </w:rPr>
      </w:pPr>
      <w:r w:rsidRPr="00934B94">
        <w:rPr>
          <w:b w:val="0"/>
          <w:sz w:val="20"/>
          <w:szCs w:val="20"/>
          <w:lang w:val="el-GR"/>
        </w:rPr>
        <w:t xml:space="preserve">Στο τελικό μοντέλο το οποίο προέκυψε προστέθηκαν αντικείμενα (instances), με την προσθήκη των οποίων σχηματίστηκε μία γνωσιακή βάση στην οποία και τέθηκαν ερωτήματα σε SparQL, μία γλώσσα ερωτημάτων για σημασιολογικό περιεχόμενο, από τα οποία και προέκυψαν τα επιθημητά αποτελέσματα.  </w:t>
      </w:r>
    </w:p>
    <w:p w:rsidR="007B5AE1" w:rsidRPr="00426343" w:rsidRDefault="007B5AE1" w:rsidP="00934B94">
      <w:pPr>
        <w:pStyle w:val="Heading1"/>
      </w:pPr>
      <w:r w:rsidRPr="007B5AE1">
        <w:rPr>
          <w:lang w:val="el-GR"/>
        </w:rPr>
        <w:t>Λέξεις</w:t>
      </w:r>
      <w:r w:rsidRPr="00426343">
        <w:t>-</w:t>
      </w:r>
      <w:r w:rsidRPr="007B5AE1">
        <w:rPr>
          <w:lang w:val="el-GR"/>
        </w:rPr>
        <w:t>Κλειδιά</w:t>
      </w:r>
    </w:p>
    <w:p w:rsidR="00757CE9" w:rsidRDefault="006E52EB" w:rsidP="00757CE9">
      <w:r w:rsidRPr="00934B94">
        <w:t>Protégé, Library data , Semantic Web,Sparql, Class,Subclass, Ontology, Data Propertie, Object Propertie</w:t>
      </w:r>
    </w:p>
    <w:p w:rsidR="00757CE9" w:rsidRDefault="00757CE9" w:rsidP="00757CE9"/>
    <w:p w:rsidR="00757CE9" w:rsidRPr="00757CE9" w:rsidRDefault="00757CE9" w:rsidP="00ED3890">
      <w:pPr>
        <w:pStyle w:val="Heading1"/>
        <w:rPr>
          <w:lang w:val="el-GR"/>
        </w:rPr>
      </w:pPr>
      <w:r>
        <w:rPr>
          <w:lang w:val="el-GR"/>
        </w:rPr>
        <w:t>Εισαγωγή</w:t>
      </w:r>
    </w:p>
    <w:p w:rsidR="00757CE9" w:rsidRPr="00757CE9" w:rsidRDefault="00757CE9" w:rsidP="00757CE9">
      <w:pPr>
        <w:rPr>
          <w:sz w:val="20"/>
          <w:lang w:val="el-GR"/>
        </w:rPr>
      </w:pPr>
      <w:r w:rsidRPr="00757CE9">
        <w:rPr>
          <w:sz w:val="20"/>
          <w:lang w:val="el-GR"/>
        </w:rPr>
        <w:t xml:space="preserve">Από την απαρχή του παγκόσμιου ιστού μέχρι και σήμερα έχουν επιτευχθεί τεράστιες αλλαγές στον τρόπο που αναζητάμε δεδομένα όπως επίσης και στον ρόλο που αυτός επιτελεί στην καθημερινή μας ζωή. Η ανάπτυξή του κατέστησε το διαδίκτυο προσβάσιμο σε εκατομμύρια χρήστες, επιτρέποντας την απρόσκοπτη δημοσιοποίηση αλλά και πρόσβαση σε έγγραφα στο διαδύκτυο. </w:t>
      </w:r>
    </w:p>
    <w:p w:rsidR="00757CE9" w:rsidRPr="00757CE9" w:rsidRDefault="00757CE9" w:rsidP="00757CE9">
      <w:pPr>
        <w:rPr>
          <w:sz w:val="20"/>
          <w:lang w:val="el-GR"/>
        </w:rPr>
      </w:pPr>
      <w:r w:rsidRPr="00757CE9">
        <w:rPr>
          <w:sz w:val="20"/>
          <w:lang w:val="el-GR"/>
        </w:rPr>
        <w:t>Ο ραγδαίος ρυθμός ανάπτυξής του, οδήγησε στο φαινόμενο της “Πληροφοριακής Υπερφότησης”. Εδώ και αρκετά χρόνια η παγκόσμια ερευνητική κοινότητα έχει στραφεί στην προσπάθεια επίλυσης αυτού του προβλήματος την οποία και επιδιώκουν με την ανάπτυξη ενός νέου παγκόσμιου ιστού του “Σημασιολογικού Ιστού”.</w:t>
      </w:r>
    </w:p>
    <w:p w:rsidR="00757CE9" w:rsidRPr="00757CE9" w:rsidRDefault="00757CE9" w:rsidP="00757CE9">
      <w:pPr>
        <w:rPr>
          <w:sz w:val="20"/>
          <w:lang w:val="el-GR"/>
        </w:rPr>
      </w:pPr>
      <w:r w:rsidRPr="00757CE9">
        <w:rPr>
          <w:sz w:val="20"/>
          <w:lang w:val="el-GR"/>
        </w:rPr>
        <w:t>Ο εν λόγω Ιστός έρχεται ως μετεξέλιξη του ήδη υπάρχοντως, ενώ διαφοροποιείται διότι περιέχει την σημασιολογική σήμανση των εννοιών που τον απαρτίζουν.</w:t>
      </w:r>
    </w:p>
    <w:p w:rsidR="00757CE9" w:rsidRDefault="00757CE9" w:rsidP="00757CE9">
      <w:pPr>
        <w:rPr>
          <w:sz w:val="20"/>
          <w:lang w:val="el-GR"/>
        </w:rPr>
      </w:pPr>
      <w:r w:rsidRPr="00757CE9">
        <w:rPr>
          <w:sz w:val="20"/>
          <w:lang w:val="el-GR"/>
        </w:rPr>
        <w:t xml:space="preserve">Προκειμένου να γίνει δυνατή η επεξεργασία και η ενοποίηση διαδικτυακών πόρων, από προγράμματα που </w:t>
      </w:r>
      <w:r>
        <w:rPr>
          <w:sz w:val="20"/>
          <w:lang w:val="el-GR"/>
        </w:rPr>
        <w:t xml:space="preserve">αποκαλούνται ευφυείς πράκτορες, κρίθηκε απαραίτητο να δημιουργηθούν πρώτα «λεξικα» τα οποία και θα </w:t>
      </w:r>
      <w:r>
        <w:rPr>
          <w:sz w:val="20"/>
          <w:lang w:val="el-GR"/>
        </w:rPr>
        <w:lastRenderedPageBreak/>
        <w:t>επεξηγούσαν σημαντικούς όρους που περιέχει ο παγκόσμιος ιστός. Τα λεξικά αυτά, αποκαλούνται οντολογίες και η ανάπτυξη αυτών είναι που θα μας επιφέρει επιθυμητό αποτέλεσμα.</w:t>
      </w:r>
    </w:p>
    <w:p w:rsidR="00C10E19" w:rsidRDefault="00757CE9" w:rsidP="00757CE9">
      <w:pPr>
        <w:rPr>
          <w:b/>
          <w:sz w:val="20"/>
          <w:lang w:val="el-GR"/>
        </w:rPr>
      </w:pPr>
      <w:r>
        <w:rPr>
          <w:sz w:val="20"/>
          <w:lang w:val="el-GR"/>
        </w:rPr>
        <w:t>Ως αναφορά την ανάπτυξη οντολογιών</w:t>
      </w:r>
      <w:r w:rsidR="008568A7">
        <w:rPr>
          <w:sz w:val="20"/>
          <w:lang w:val="el-GR"/>
        </w:rPr>
        <w:t xml:space="preserve">, </w:t>
      </w:r>
      <w:r>
        <w:rPr>
          <w:sz w:val="20"/>
          <w:lang w:val="el-GR"/>
        </w:rPr>
        <w:t xml:space="preserve"> δε κρίνεται </w:t>
      </w:r>
      <w:r w:rsidR="008568A7">
        <w:rPr>
          <w:sz w:val="20"/>
          <w:lang w:val="el-GR"/>
        </w:rPr>
        <w:t xml:space="preserve">κάθε φορά </w:t>
      </w:r>
      <w:r>
        <w:rPr>
          <w:sz w:val="20"/>
          <w:lang w:val="el-GR"/>
        </w:rPr>
        <w:t>σκόπιμ</w:t>
      </w:r>
      <w:r w:rsidR="008568A7">
        <w:rPr>
          <w:sz w:val="20"/>
          <w:lang w:val="el-GR"/>
        </w:rPr>
        <w:t>η</w:t>
      </w:r>
      <w:r>
        <w:rPr>
          <w:sz w:val="20"/>
          <w:lang w:val="el-GR"/>
        </w:rPr>
        <w:t xml:space="preserve"> η πλήρης αναπαράσταση του φυσικού κόσμου</w:t>
      </w:r>
      <w:r w:rsidR="008568A7">
        <w:rPr>
          <w:sz w:val="20"/>
          <w:lang w:val="el-GR"/>
        </w:rPr>
        <w:t>,</w:t>
      </w:r>
      <w:r>
        <w:rPr>
          <w:sz w:val="20"/>
          <w:lang w:val="el-GR"/>
        </w:rPr>
        <w:t xml:space="preserve"> </w:t>
      </w:r>
      <w:r w:rsidR="008568A7">
        <w:rPr>
          <w:sz w:val="20"/>
          <w:lang w:val="el-GR"/>
        </w:rPr>
        <w:t>α</w:t>
      </w:r>
      <w:r>
        <w:rPr>
          <w:sz w:val="20"/>
          <w:lang w:val="el-GR"/>
        </w:rPr>
        <w:t xml:space="preserve">ρκεί να </w:t>
      </w:r>
      <w:r w:rsidR="008568A7">
        <w:rPr>
          <w:sz w:val="20"/>
          <w:lang w:val="el-GR"/>
        </w:rPr>
        <w:t xml:space="preserve">αναπαρηστάται μέρος του με πλήρη τεκμηρίωση και με αναφορές σε ήδη υπάρχουσες οντολογίες ούτως ώστε να επιτευχθεί η δημιοργία ενός κοινά αποδεκτού </w:t>
      </w:r>
      <w:r w:rsidR="0040621B">
        <w:rPr>
          <w:sz w:val="20"/>
          <w:lang w:val="el-GR"/>
        </w:rPr>
        <w:t>λεξικού που θα χρησιμοποιείται στην σημασιολογική σήμανση.</w:t>
      </w:r>
      <w:r w:rsidR="00E71577" w:rsidRPr="00757CE9">
        <w:rPr>
          <w:b/>
          <w:sz w:val="20"/>
          <w:lang w:val="el-GR"/>
        </w:rPr>
        <w:t xml:space="preserve"> </w:t>
      </w:r>
    </w:p>
    <w:p w:rsidR="00ED3890" w:rsidRPr="00757CE9" w:rsidRDefault="00ED3890" w:rsidP="00757CE9">
      <w:pPr>
        <w:rPr>
          <w:lang w:val="el-GR"/>
        </w:rPr>
      </w:pPr>
    </w:p>
    <w:p w:rsidR="00ED3890" w:rsidRPr="00ED3890" w:rsidRDefault="00C10E19" w:rsidP="00ED3890">
      <w:pPr>
        <w:pStyle w:val="Heading1"/>
        <w:rPr>
          <w:lang w:val="el-GR"/>
        </w:rPr>
      </w:pPr>
      <w:r>
        <w:rPr>
          <w:lang w:val="el-GR"/>
        </w:rPr>
        <w:t>Έννοιες Μοντελοποίησης</w:t>
      </w:r>
    </w:p>
    <w:p w:rsidR="00C10E19" w:rsidRDefault="00A02543">
      <w:pPr>
        <w:pStyle w:val="BodyTextIndent"/>
        <w:spacing w:after="60"/>
        <w:ind w:firstLine="0"/>
        <w:rPr>
          <w:sz w:val="20"/>
          <w:lang w:val="el-GR"/>
        </w:rPr>
      </w:pPr>
      <w:r>
        <w:rPr>
          <w:sz w:val="20"/>
          <w:lang w:val="el-GR"/>
        </w:rPr>
        <w:t xml:space="preserve">Στο </w:t>
      </w:r>
      <w:r w:rsidR="00C10E19">
        <w:rPr>
          <w:sz w:val="20"/>
          <w:lang w:val="el-GR"/>
        </w:rPr>
        <w:t>τρέχον</w:t>
      </w:r>
      <w:r>
        <w:rPr>
          <w:sz w:val="20"/>
          <w:lang w:val="el-GR"/>
        </w:rPr>
        <w:t xml:space="preserve"> κεφάλαιο θα περιγρά</w:t>
      </w:r>
      <w:r w:rsidR="00C10E19">
        <w:rPr>
          <w:sz w:val="20"/>
          <w:lang w:val="el-GR"/>
        </w:rPr>
        <w:t>φθουν</w:t>
      </w:r>
      <w:r>
        <w:rPr>
          <w:sz w:val="20"/>
          <w:lang w:val="el-GR"/>
        </w:rPr>
        <w:t xml:space="preserve"> όλες τις </w:t>
      </w:r>
      <w:r w:rsidR="00C10E19">
        <w:rPr>
          <w:sz w:val="20"/>
          <w:lang w:val="el-GR"/>
        </w:rPr>
        <w:t>έννοιες οι οποίες θεωρήθηκε σκόπιμο να εξηγηθούν. Για κάθ</w:t>
      </w:r>
      <w:r w:rsidR="0007540D">
        <w:rPr>
          <w:sz w:val="20"/>
          <w:lang w:val="el-GR"/>
        </w:rPr>
        <w:t>ε μία από αυτές θα παρουσιασθεί</w:t>
      </w:r>
      <w:r w:rsidR="00C10E19">
        <w:rPr>
          <w:sz w:val="20"/>
          <w:lang w:val="el-GR"/>
        </w:rPr>
        <w:t xml:space="preserve"> μία σύντομη περιγραφή τόσο των χαρακτηρισ</w:t>
      </w:r>
      <w:r w:rsidR="0007540D">
        <w:rPr>
          <w:sz w:val="20"/>
          <w:lang w:val="el-GR"/>
        </w:rPr>
        <w:t>τικών όσο και των λειτουργιών στις</w:t>
      </w:r>
      <w:r w:rsidR="00C10E19">
        <w:rPr>
          <w:sz w:val="20"/>
          <w:lang w:val="el-GR"/>
        </w:rPr>
        <w:t xml:space="preserve"> οποί</w:t>
      </w:r>
      <w:r w:rsidR="0007540D">
        <w:rPr>
          <w:sz w:val="20"/>
          <w:lang w:val="el-GR"/>
        </w:rPr>
        <w:t>ες</w:t>
      </w:r>
      <w:r w:rsidR="00C10E19">
        <w:rPr>
          <w:sz w:val="20"/>
          <w:lang w:val="el-GR"/>
        </w:rPr>
        <w:t xml:space="preserve"> συμμετέχουν.</w:t>
      </w:r>
    </w:p>
    <w:p w:rsidR="00A2560F" w:rsidRDefault="00C10E19">
      <w:pPr>
        <w:pStyle w:val="BodyTextIndent"/>
        <w:spacing w:after="60"/>
        <w:ind w:firstLine="0"/>
        <w:rPr>
          <w:sz w:val="20"/>
          <w:lang w:val="el-GR"/>
        </w:rPr>
      </w:pPr>
      <w:r>
        <w:rPr>
          <w:noProof/>
          <w:lang w:val="el-GR" w:eastAsia="el-GR"/>
        </w:rPr>
        <w:drawing>
          <wp:inline distT="0" distB="0" distL="0" distR="0" wp14:anchorId="4EEA4059" wp14:editId="0BB366F5">
            <wp:extent cx="2094865" cy="2818130"/>
            <wp:effectExtent l="0" t="0" r="635" b="1270"/>
            <wp:docPr id="5" name="Picture 5" descr="C:\Users\George\Google Drive\semantic\Εργασια 2\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rge\Google Drive\semantic\Εργασια 2\class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4865" cy="2818130"/>
                    </a:xfrm>
                    <a:prstGeom prst="rect">
                      <a:avLst/>
                    </a:prstGeom>
                    <a:noFill/>
                    <a:ln>
                      <a:noFill/>
                    </a:ln>
                  </pic:spPr>
                </pic:pic>
              </a:graphicData>
            </a:graphic>
          </wp:inline>
        </w:drawing>
      </w:r>
    </w:p>
    <w:p w:rsidR="00ED3890" w:rsidRDefault="00AB6EA6">
      <w:pPr>
        <w:pStyle w:val="BodyTextIndent"/>
        <w:spacing w:after="60"/>
        <w:ind w:firstLine="0"/>
        <w:rPr>
          <w:sz w:val="20"/>
          <w:lang w:val="el-GR"/>
        </w:rPr>
      </w:pPr>
      <w:r w:rsidRPr="00AB6EA6">
        <w:rPr>
          <w:sz w:val="20"/>
          <w:lang w:val="el-GR"/>
        </w:rPr>
        <w:t>Επισ</w:t>
      </w:r>
      <w:r>
        <w:rPr>
          <w:sz w:val="20"/>
          <w:lang w:val="el-GR"/>
        </w:rPr>
        <w:t xml:space="preserve">ής με την βοήθεια του </w:t>
      </w:r>
      <w:r>
        <w:rPr>
          <w:sz w:val="20"/>
        </w:rPr>
        <w:t>prot</w:t>
      </w:r>
      <w:r w:rsidRPr="00AB6EA6">
        <w:rPr>
          <w:sz w:val="20"/>
          <w:lang w:val="el-GR"/>
        </w:rPr>
        <w:t>é</w:t>
      </w:r>
      <w:r>
        <w:rPr>
          <w:sz w:val="20"/>
        </w:rPr>
        <w:t>g</w:t>
      </w:r>
      <w:r w:rsidRPr="00AB6EA6">
        <w:rPr>
          <w:sz w:val="20"/>
          <w:lang w:val="el-GR"/>
        </w:rPr>
        <w:t xml:space="preserve">é </w:t>
      </w:r>
      <w:r>
        <w:rPr>
          <w:sz w:val="20"/>
          <w:lang w:val="el-GR"/>
        </w:rPr>
        <w:t xml:space="preserve">και του </w:t>
      </w:r>
      <w:r w:rsidRPr="00AB6EA6">
        <w:rPr>
          <w:sz w:val="20"/>
          <w:lang w:val="el-GR"/>
        </w:rPr>
        <w:t>εργαλε</w:t>
      </w:r>
      <w:r>
        <w:rPr>
          <w:sz w:val="20"/>
          <w:lang w:val="el-GR"/>
        </w:rPr>
        <w:t xml:space="preserve">ίου που διαθέτει με όνομα </w:t>
      </w:r>
      <w:r>
        <w:rPr>
          <w:sz w:val="20"/>
        </w:rPr>
        <w:t>OntoGraph</w:t>
      </w:r>
      <w:r w:rsidRPr="00AB6EA6">
        <w:rPr>
          <w:sz w:val="20"/>
          <w:lang w:val="el-GR"/>
        </w:rPr>
        <w:t xml:space="preserve"> </w:t>
      </w:r>
      <w:r>
        <w:rPr>
          <w:sz w:val="20"/>
          <w:lang w:val="el-GR"/>
        </w:rPr>
        <w:t>έγινε παραγωγή του τελικού συνολικού γράφου της οντολογίας μας.</w:t>
      </w:r>
    </w:p>
    <w:p w:rsidR="00AB6EA6" w:rsidRDefault="00AB6EA6">
      <w:pPr>
        <w:pStyle w:val="BodyTextIndent"/>
        <w:spacing w:after="60"/>
        <w:ind w:firstLine="0"/>
        <w:rPr>
          <w:sz w:val="20"/>
          <w:lang w:val="el-GR"/>
        </w:rPr>
      </w:pPr>
    </w:p>
    <w:p w:rsidR="00AB6EA6" w:rsidRDefault="00AB6EA6">
      <w:pPr>
        <w:pStyle w:val="BodyTextIndent"/>
        <w:spacing w:after="60"/>
        <w:ind w:firstLine="0"/>
        <w:rPr>
          <w:sz w:val="20"/>
          <w:lang w:val="el-GR"/>
        </w:rPr>
      </w:pPr>
      <w:r>
        <w:rPr>
          <w:noProof/>
          <w:sz w:val="20"/>
          <w:lang w:val="el-GR" w:eastAsia="el-GR"/>
        </w:rPr>
        <w:lastRenderedPageBreak/>
        <w:drawing>
          <wp:inline distT="0" distB="0" distL="0" distR="0">
            <wp:extent cx="3104515" cy="2950234"/>
            <wp:effectExtent l="0" t="0" r="635" b="2540"/>
            <wp:docPr id="1" name="Picture 1" descr="C:\Users\George\Desktop\codes\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rge\Desktop\codes\graph.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6141" cy="2970785"/>
                    </a:xfrm>
                    <a:prstGeom prst="rect">
                      <a:avLst/>
                    </a:prstGeom>
                    <a:noFill/>
                    <a:ln>
                      <a:noFill/>
                    </a:ln>
                  </pic:spPr>
                </pic:pic>
              </a:graphicData>
            </a:graphic>
          </wp:inline>
        </w:drawing>
      </w:r>
    </w:p>
    <w:p w:rsidR="00AB6EA6" w:rsidRPr="00AB6EA6" w:rsidRDefault="00AB6EA6">
      <w:pPr>
        <w:pStyle w:val="BodyTextIndent"/>
        <w:spacing w:after="60"/>
        <w:ind w:firstLine="0"/>
        <w:rPr>
          <w:sz w:val="20"/>
          <w:lang w:val="el-GR"/>
        </w:rPr>
      </w:pPr>
    </w:p>
    <w:p w:rsidR="00E3630B" w:rsidRPr="0086114F" w:rsidRDefault="0007540D" w:rsidP="00E3630B">
      <w:pPr>
        <w:pStyle w:val="Heading2"/>
      </w:pPr>
      <w:r>
        <w:rPr>
          <w:lang w:val="el-GR"/>
        </w:rPr>
        <w:t>Άνθρωπος</w:t>
      </w:r>
    </w:p>
    <w:p w:rsidR="00677128" w:rsidRDefault="00677128" w:rsidP="00677128">
      <w:pPr>
        <w:pStyle w:val="TextBodyIndent"/>
        <w:spacing w:after="60"/>
        <w:ind w:firstLine="0"/>
        <w:rPr>
          <w:sz w:val="20"/>
          <w:lang w:val="el-GR"/>
        </w:rPr>
      </w:pPr>
      <w:r>
        <w:rPr>
          <w:sz w:val="20"/>
          <w:lang w:val="el-GR"/>
        </w:rPr>
        <w:t>Με την αναπαράσταση της έννοιας άνθρωπος αποσκοπείται η περιγραφή όλων των ανθρώπων οι οποίοι αλληλεπιδρούν με μία ακαδημαική βιβλιοθήκη.</w:t>
      </w:r>
    </w:p>
    <w:p w:rsidR="00677128" w:rsidRDefault="00677128" w:rsidP="00677128">
      <w:pPr>
        <w:pStyle w:val="TextBodyIndent"/>
        <w:spacing w:after="60"/>
        <w:ind w:firstLine="0"/>
        <w:rPr>
          <w:sz w:val="20"/>
          <w:lang w:val="el-GR"/>
        </w:rPr>
      </w:pPr>
      <w:r>
        <w:rPr>
          <w:sz w:val="20"/>
          <w:lang w:val="el-GR"/>
        </w:rPr>
        <w:t>Πιο συγκεκριμένα ορίσθηκαν 3 κατηγορίες ανθρώπων, η κατηγορία συγγραφέας, η κατηγορία χρήστης και η κατηγορία υπάλληλος.</w:t>
      </w:r>
    </w:p>
    <w:p w:rsidR="00677128" w:rsidRDefault="00677128" w:rsidP="00677128">
      <w:pPr>
        <w:pStyle w:val="TextBodyIndent"/>
        <w:spacing w:after="60"/>
        <w:ind w:firstLine="0"/>
        <w:rPr>
          <w:sz w:val="20"/>
          <w:lang w:val="el-GR"/>
        </w:rPr>
      </w:pPr>
      <w:r>
        <w:rPr>
          <w:sz w:val="20"/>
          <w:lang w:val="el-GR"/>
        </w:rPr>
        <w:t>Η κάθε μία απο αυτές αναπαριστά ξεχωριστά και μονοσήμαντα :</w:t>
      </w:r>
    </w:p>
    <w:p w:rsidR="00677128" w:rsidRPr="00BC4306" w:rsidRDefault="00677128" w:rsidP="00677128">
      <w:pPr>
        <w:pStyle w:val="TextBodyIndent"/>
        <w:numPr>
          <w:ilvl w:val="0"/>
          <w:numId w:val="31"/>
        </w:numPr>
        <w:spacing w:after="60"/>
        <w:rPr>
          <w:lang w:val="el-GR"/>
        </w:rPr>
      </w:pPr>
      <w:r>
        <w:rPr>
          <w:sz w:val="20"/>
          <w:lang w:val="el-GR"/>
        </w:rPr>
        <w:t>τους χρήστες μίας ακαδημαικής βιβλιοθήκης, φοιτητές – καθηγητές,</w:t>
      </w:r>
    </w:p>
    <w:p w:rsidR="00677128" w:rsidRDefault="00677128" w:rsidP="00677128">
      <w:pPr>
        <w:pStyle w:val="TextBodyIndent"/>
        <w:numPr>
          <w:ilvl w:val="0"/>
          <w:numId w:val="31"/>
        </w:numPr>
        <w:spacing w:after="60"/>
        <w:rPr>
          <w:sz w:val="20"/>
          <w:lang w:val="el-GR"/>
        </w:rPr>
      </w:pPr>
      <w:r>
        <w:rPr>
          <w:sz w:val="20"/>
          <w:lang w:val="el-GR"/>
        </w:rPr>
        <w:t>τους υπαλλήλλους που εργάζονται σε αυτή,</w:t>
      </w:r>
    </w:p>
    <w:p w:rsidR="00677128" w:rsidRDefault="00677128" w:rsidP="00677128">
      <w:pPr>
        <w:pStyle w:val="TextBodyIndent"/>
        <w:numPr>
          <w:ilvl w:val="0"/>
          <w:numId w:val="31"/>
        </w:numPr>
        <w:spacing w:after="60"/>
        <w:rPr>
          <w:sz w:val="20"/>
          <w:lang w:val="el-GR"/>
        </w:rPr>
      </w:pPr>
      <w:r>
        <w:rPr>
          <w:sz w:val="20"/>
          <w:lang w:val="el-GR"/>
        </w:rPr>
        <w:t>τους συγγραφείς του υλικού που αυτή περιλαμβάνει.</w:t>
      </w:r>
    </w:p>
    <w:p w:rsidR="00677128" w:rsidRPr="00677128" w:rsidRDefault="00677128" w:rsidP="00677128">
      <w:pPr>
        <w:pStyle w:val="BodyTextIndent"/>
        <w:spacing w:after="60"/>
        <w:ind w:firstLine="0"/>
        <w:rPr>
          <w:sz w:val="20"/>
          <w:lang w:val="el-GR"/>
        </w:rPr>
      </w:pPr>
      <w:r>
        <w:rPr>
          <w:sz w:val="20"/>
          <w:lang w:val="el-GR"/>
        </w:rPr>
        <w:t xml:space="preserve">Τα κοινά γνωρίσματα όλων των ανθρώπων αναπαριστούνταιμε τα ακόλουθα πεδία (Data Properties) </w:t>
      </w:r>
      <w:r w:rsidRPr="00677128">
        <w:rPr>
          <w:sz w:val="20"/>
          <w:lang w:val="el-GR"/>
        </w:rPr>
        <w:t>:</w:t>
      </w:r>
    </w:p>
    <w:p w:rsidR="00E3630B" w:rsidRPr="00192BCB" w:rsidRDefault="00E3630B" w:rsidP="00E3630B">
      <w:pPr>
        <w:pStyle w:val="BodyTextIndent"/>
        <w:numPr>
          <w:ilvl w:val="0"/>
          <w:numId w:val="9"/>
        </w:numPr>
        <w:spacing w:after="60"/>
        <w:rPr>
          <w:sz w:val="20"/>
          <w:lang w:val="el-GR"/>
        </w:rPr>
      </w:pPr>
      <w:r w:rsidRPr="00192BCB">
        <w:rPr>
          <w:sz w:val="20"/>
        </w:rPr>
        <w:t>Name</w:t>
      </w:r>
      <w:r w:rsidRPr="00192BCB">
        <w:rPr>
          <w:sz w:val="20"/>
          <w:lang w:val="el-GR"/>
        </w:rPr>
        <w:t xml:space="preserve"> : Το ονομα ενος ανθρωπου</w:t>
      </w:r>
    </w:p>
    <w:p w:rsidR="00E3630B" w:rsidRPr="00192BCB" w:rsidRDefault="00E3630B" w:rsidP="00E3630B">
      <w:pPr>
        <w:pStyle w:val="BodyTextIndent"/>
        <w:numPr>
          <w:ilvl w:val="0"/>
          <w:numId w:val="9"/>
        </w:numPr>
        <w:spacing w:after="60"/>
        <w:rPr>
          <w:sz w:val="20"/>
          <w:lang w:val="el-GR"/>
        </w:rPr>
      </w:pPr>
      <w:r w:rsidRPr="00192BCB">
        <w:rPr>
          <w:sz w:val="20"/>
        </w:rPr>
        <w:t>Surname</w:t>
      </w:r>
      <w:r w:rsidRPr="00192BCB">
        <w:rPr>
          <w:sz w:val="20"/>
          <w:lang w:val="el-GR"/>
        </w:rPr>
        <w:t xml:space="preserve"> : </w:t>
      </w:r>
      <w:r w:rsidRPr="00192BCB">
        <w:rPr>
          <w:sz w:val="20"/>
        </w:rPr>
        <w:t>To</w:t>
      </w:r>
      <w:r w:rsidRPr="00192BCB">
        <w:rPr>
          <w:sz w:val="20"/>
          <w:lang w:val="el-GR"/>
        </w:rPr>
        <w:t xml:space="preserve"> επωνυμο ενος ανθρωπου</w:t>
      </w:r>
    </w:p>
    <w:p w:rsidR="00E3630B" w:rsidRPr="00192BCB" w:rsidRDefault="00E3630B" w:rsidP="00A9056A">
      <w:pPr>
        <w:pStyle w:val="BodyTextIndent"/>
        <w:numPr>
          <w:ilvl w:val="0"/>
          <w:numId w:val="9"/>
        </w:numPr>
        <w:spacing w:after="60"/>
        <w:rPr>
          <w:sz w:val="20"/>
          <w:lang w:val="el-GR"/>
        </w:rPr>
      </w:pPr>
      <w:r w:rsidRPr="00192BCB">
        <w:rPr>
          <w:sz w:val="20"/>
        </w:rPr>
        <w:t>Phone</w:t>
      </w:r>
      <w:r w:rsidRPr="00192BCB">
        <w:rPr>
          <w:sz w:val="20"/>
          <w:lang w:val="el-GR"/>
        </w:rPr>
        <w:t xml:space="preserve"> : Ο αριθμός τηλεφωνου ενος ανθρωπου</w:t>
      </w:r>
    </w:p>
    <w:p w:rsidR="00E3630B" w:rsidRPr="00192BCB" w:rsidRDefault="00E3630B" w:rsidP="00E3630B">
      <w:pPr>
        <w:pStyle w:val="BodyTextIndent"/>
        <w:numPr>
          <w:ilvl w:val="0"/>
          <w:numId w:val="9"/>
        </w:numPr>
        <w:spacing w:after="60"/>
        <w:rPr>
          <w:sz w:val="20"/>
          <w:lang w:val="el-GR"/>
        </w:rPr>
      </w:pPr>
      <w:r w:rsidRPr="00192BCB">
        <w:rPr>
          <w:sz w:val="20"/>
        </w:rPr>
        <w:t>Address</w:t>
      </w:r>
      <w:r w:rsidRPr="00192BCB">
        <w:rPr>
          <w:sz w:val="20"/>
          <w:lang w:val="el-GR"/>
        </w:rPr>
        <w:t xml:space="preserve"> : Η διεύθυνση που κατοικεί </w:t>
      </w:r>
    </w:p>
    <w:p w:rsidR="00E3630B" w:rsidRPr="00192BCB" w:rsidRDefault="00E3630B" w:rsidP="00E3630B">
      <w:pPr>
        <w:pStyle w:val="BodyTextIndent"/>
        <w:numPr>
          <w:ilvl w:val="0"/>
          <w:numId w:val="9"/>
        </w:numPr>
        <w:spacing w:after="60"/>
        <w:rPr>
          <w:sz w:val="20"/>
          <w:lang w:val="el-GR"/>
        </w:rPr>
      </w:pPr>
      <w:r w:rsidRPr="00192BCB">
        <w:rPr>
          <w:sz w:val="20"/>
        </w:rPr>
        <w:t>Birth</w:t>
      </w:r>
      <w:r w:rsidRPr="00192BCB">
        <w:rPr>
          <w:sz w:val="20"/>
          <w:lang w:val="el-GR"/>
        </w:rPr>
        <w:t>_</w:t>
      </w:r>
      <w:r w:rsidRPr="00192BCB">
        <w:rPr>
          <w:sz w:val="20"/>
        </w:rPr>
        <w:t>date</w:t>
      </w:r>
      <w:r w:rsidRPr="00192BCB">
        <w:rPr>
          <w:sz w:val="20"/>
          <w:lang w:val="el-GR"/>
        </w:rPr>
        <w:t>: Η ημερομηνια γεννησης του</w:t>
      </w:r>
    </w:p>
    <w:p w:rsidR="00E3630B" w:rsidRDefault="00E3630B" w:rsidP="00A9056A">
      <w:pPr>
        <w:pStyle w:val="BodyTextIndent"/>
        <w:numPr>
          <w:ilvl w:val="0"/>
          <w:numId w:val="9"/>
        </w:numPr>
        <w:spacing w:after="60"/>
        <w:rPr>
          <w:sz w:val="20"/>
          <w:lang w:val="el-GR"/>
        </w:rPr>
      </w:pPr>
      <w:r w:rsidRPr="00192BCB">
        <w:rPr>
          <w:sz w:val="20"/>
        </w:rPr>
        <w:t>Gender</w:t>
      </w:r>
      <w:r w:rsidRPr="00192BCB">
        <w:rPr>
          <w:sz w:val="20"/>
          <w:lang w:val="el-GR"/>
        </w:rPr>
        <w:t xml:space="preserve"> : Το φυλο του ανθρωπου. Ανδρας ( </w:t>
      </w:r>
      <w:r w:rsidRPr="00192BCB">
        <w:rPr>
          <w:sz w:val="20"/>
        </w:rPr>
        <w:t>M</w:t>
      </w:r>
      <w:r w:rsidRPr="00192BCB">
        <w:rPr>
          <w:sz w:val="20"/>
          <w:lang w:val="el-GR"/>
        </w:rPr>
        <w:t xml:space="preserve"> = </w:t>
      </w:r>
      <w:r w:rsidRPr="00192BCB">
        <w:rPr>
          <w:sz w:val="20"/>
        </w:rPr>
        <w:t>Male</w:t>
      </w:r>
      <w:r w:rsidRPr="00192BCB">
        <w:rPr>
          <w:sz w:val="20"/>
          <w:lang w:val="el-GR"/>
        </w:rPr>
        <w:t xml:space="preserve"> ) , Γυναικα ( </w:t>
      </w:r>
      <w:r w:rsidRPr="00192BCB">
        <w:rPr>
          <w:sz w:val="20"/>
        </w:rPr>
        <w:t>F</w:t>
      </w:r>
      <w:r w:rsidRPr="00192BCB">
        <w:rPr>
          <w:sz w:val="20"/>
          <w:lang w:val="el-GR"/>
        </w:rPr>
        <w:t xml:space="preserve"> = </w:t>
      </w:r>
      <w:r w:rsidRPr="00192BCB">
        <w:rPr>
          <w:sz w:val="20"/>
        </w:rPr>
        <w:t>Female</w:t>
      </w:r>
      <w:r w:rsidRPr="00192BCB">
        <w:rPr>
          <w:sz w:val="20"/>
          <w:lang w:val="el-GR"/>
        </w:rPr>
        <w:t xml:space="preserve"> )</w:t>
      </w:r>
      <w:r w:rsidR="00A9056A" w:rsidRPr="00192BCB">
        <w:rPr>
          <w:sz w:val="20"/>
          <w:lang w:val="el-GR"/>
        </w:rPr>
        <w:t xml:space="preserve"> </w:t>
      </w:r>
    </w:p>
    <w:p w:rsidR="00ED3890" w:rsidRPr="00192BCB" w:rsidRDefault="00ED3890" w:rsidP="00ED3890">
      <w:pPr>
        <w:pStyle w:val="BodyTextIndent"/>
        <w:spacing w:after="60"/>
        <w:ind w:left="360" w:firstLine="0"/>
        <w:rPr>
          <w:sz w:val="20"/>
          <w:lang w:val="el-GR"/>
        </w:rPr>
      </w:pPr>
    </w:p>
    <w:p w:rsidR="00E3630B" w:rsidRDefault="00677128" w:rsidP="00E3630B">
      <w:pPr>
        <w:pStyle w:val="Heading3"/>
      </w:pPr>
      <w:r>
        <w:t>Συγγραφ</w:t>
      </w:r>
      <w:r>
        <w:rPr>
          <w:lang w:val="el-GR"/>
        </w:rPr>
        <w:t>έας</w:t>
      </w:r>
    </w:p>
    <w:p w:rsidR="00677128" w:rsidRDefault="00677128" w:rsidP="00E3630B">
      <w:pPr>
        <w:rPr>
          <w:sz w:val="20"/>
          <w:lang w:val="el-GR"/>
        </w:rPr>
      </w:pPr>
      <w:r w:rsidRPr="00677128">
        <w:rPr>
          <w:sz w:val="20"/>
          <w:lang w:val="el-GR"/>
        </w:rPr>
        <w:t>Η έννοια “Συγγραφέας” κρίθηκε απαραίτητο να μοντελοποιηθεί διότι διαφοροποιείται των υπολοίπων ανθρώπων με την μοναδική ιδιότητα που κατέχει ένας συγγραφέας, αυτή δηλαδή που του προσδίδει η ιδιότητά του, την συγγραφή ενώς αντεικειμένου που ανοίκει στο υλικό μίας βιβιοθήκης και προσδιορίζεται με την παρακάτω ιδιότητα(Object Property):</w:t>
      </w:r>
    </w:p>
    <w:p w:rsidR="002B66BF" w:rsidRDefault="002B66BF" w:rsidP="009275AC">
      <w:pPr>
        <w:pStyle w:val="ListParagraph"/>
        <w:numPr>
          <w:ilvl w:val="0"/>
          <w:numId w:val="29"/>
        </w:numPr>
        <w:rPr>
          <w:sz w:val="20"/>
          <w:lang w:val="el-GR"/>
        </w:rPr>
      </w:pPr>
      <w:r w:rsidRPr="009275AC">
        <w:rPr>
          <w:sz w:val="20"/>
        </w:rPr>
        <w:lastRenderedPageBreak/>
        <w:t>Authored</w:t>
      </w:r>
      <w:r w:rsidRPr="009275AC">
        <w:rPr>
          <w:sz w:val="20"/>
          <w:lang w:val="el-GR"/>
        </w:rPr>
        <w:t xml:space="preserve"> : Υλικό που έχει συγγράψει</w:t>
      </w:r>
    </w:p>
    <w:p w:rsidR="00ED3890" w:rsidRPr="009275AC" w:rsidRDefault="00ED3890" w:rsidP="00ED3890">
      <w:pPr>
        <w:pStyle w:val="ListParagraph"/>
        <w:ind w:left="360"/>
        <w:rPr>
          <w:sz w:val="20"/>
          <w:lang w:val="el-GR"/>
        </w:rPr>
      </w:pPr>
    </w:p>
    <w:p w:rsidR="00E3630B" w:rsidRPr="006F3E92" w:rsidRDefault="00677128" w:rsidP="00E3630B">
      <w:pPr>
        <w:pStyle w:val="Heading3"/>
        <w:rPr>
          <w:lang w:val="el-GR"/>
        </w:rPr>
      </w:pPr>
      <w:r>
        <w:rPr>
          <w:lang w:val="el-GR"/>
        </w:rPr>
        <w:t>Χρήστης</w:t>
      </w:r>
    </w:p>
    <w:p w:rsidR="00677128" w:rsidRPr="00FA55AD" w:rsidRDefault="00677128" w:rsidP="00E3630B">
      <w:pPr>
        <w:rPr>
          <w:sz w:val="20"/>
          <w:lang w:val="el-GR"/>
        </w:rPr>
      </w:pPr>
      <w:r w:rsidRPr="00677128">
        <w:rPr>
          <w:sz w:val="20"/>
          <w:lang w:val="el-GR"/>
        </w:rPr>
        <w:t>Με την έννοια “Χρήστης” περιγράφεται ένας χρήστης μίας ακαδημαϊκής βιβλιοθήκης. Ως ξεχωριστά πεδία από γενικά έναν άνθρωπο διαθέτει επίσης:</w:t>
      </w:r>
    </w:p>
    <w:p w:rsidR="00E3630B" w:rsidRPr="00FA55AD" w:rsidRDefault="00B55E80" w:rsidP="00E3630B">
      <w:pPr>
        <w:numPr>
          <w:ilvl w:val="0"/>
          <w:numId w:val="11"/>
        </w:numPr>
        <w:rPr>
          <w:sz w:val="20"/>
          <w:lang w:val="el-GR"/>
        </w:rPr>
      </w:pPr>
      <w:r>
        <w:rPr>
          <w:sz w:val="20"/>
          <w:lang w:val="el-GR"/>
        </w:rPr>
        <w:t>ΑΜ</w:t>
      </w:r>
      <w:r w:rsidR="00E3630B" w:rsidRPr="00FA55AD">
        <w:rPr>
          <w:sz w:val="20"/>
          <w:lang w:val="el-GR"/>
        </w:rPr>
        <w:t xml:space="preserve"> : Ο αριθμος μητρωου του χρήστη της βιβλιοθήκης</w:t>
      </w:r>
    </w:p>
    <w:p w:rsidR="00E3630B" w:rsidRDefault="00E3630B" w:rsidP="00E3630B">
      <w:pPr>
        <w:numPr>
          <w:ilvl w:val="0"/>
          <w:numId w:val="11"/>
        </w:numPr>
        <w:rPr>
          <w:sz w:val="20"/>
          <w:lang w:val="el-GR"/>
        </w:rPr>
      </w:pPr>
      <w:r w:rsidRPr="00FA55AD">
        <w:rPr>
          <w:sz w:val="20"/>
          <w:lang w:val="el-GR"/>
        </w:rPr>
        <w:t>Barcode : Ο αριθμός barcode της καρτας του χρήστη</w:t>
      </w:r>
    </w:p>
    <w:p w:rsidR="00A9056A" w:rsidRDefault="00A9056A" w:rsidP="00E3630B">
      <w:pPr>
        <w:numPr>
          <w:ilvl w:val="0"/>
          <w:numId w:val="11"/>
        </w:numPr>
        <w:rPr>
          <w:sz w:val="20"/>
          <w:lang w:val="el-GR"/>
        </w:rPr>
      </w:pPr>
      <w:r>
        <w:rPr>
          <w:sz w:val="20"/>
        </w:rPr>
        <w:t>Department</w:t>
      </w:r>
      <w:r w:rsidRPr="00A9056A">
        <w:rPr>
          <w:sz w:val="20"/>
          <w:lang w:val="el-GR"/>
        </w:rPr>
        <w:t xml:space="preserve"> : </w:t>
      </w:r>
      <w:r>
        <w:rPr>
          <w:sz w:val="20"/>
          <w:lang w:val="el-GR"/>
        </w:rPr>
        <w:t>Το τμήμα που προέρχεται ο χρήστης. Είτε αυτός είναι σπουδαστής και σπουδάζει είτε αυτός ειναι καθηγητής και διδάσκει</w:t>
      </w:r>
    </w:p>
    <w:p w:rsidR="00ED3890" w:rsidRPr="00A9056A" w:rsidRDefault="00ED3890" w:rsidP="00ED3890">
      <w:pPr>
        <w:ind w:left="360"/>
        <w:rPr>
          <w:sz w:val="20"/>
          <w:lang w:val="el-GR"/>
        </w:rPr>
      </w:pPr>
      <w:bookmarkStart w:id="0" w:name="_GoBack"/>
      <w:bookmarkEnd w:id="0"/>
    </w:p>
    <w:p w:rsidR="00E3630B" w:rsidRDefault="00677128" w:rsidP="00E3630B">
      <w:pPr>
        <w:pStyle w:val="Heading3"/>
      </w:pPr>
      <w:r>
        <w:rPr>
          <w:lang w:val="el-GR"/>
        </w:rPr>
        <w:t>Υπάλληλος</w:t>
      </w:r>
    </w:p>
    <w:p w:rsidR="00D006D2" w:rsidRDefault="00677128" w:rsidP="00E3630B">
      <w:pPr>
        <w:pStyle w:val="BodyTextIndent"/>
        <w:spacing w:after="60"/>
        <w:ind w:firstLine="0"/>
        <w:rPr>
          <w:sz w:val="20"/>
          <w:lang w:val="el-GR"/>
        </w:rPr>
      </w:pPr>
      <w:r w:rsidRPr="00677128">
        <w:rPr>
          <w:sz w:val="20"/>
          <w:lang w:val="el-GR"/>
        </w:rPr>
        <w:t>Η έννοια  αυτη περιγράφει έναν υπαλληλο μίας ακαδιμαϊκής βιβλιοθηκης. Ως ξεχωριστή ιδιότητα που τον διαφοροποιεί διαθέτει επίσης την ιδιότητα του να μπορεί να καταχωρήσει μία συναλλαγή:</w:t>
      </w:r>
    </w:p>
    <w:p w:rsidR="00677128" w:rsidRDefault="00677128" w:rsidP="00677128">
      <w:pPr>
        <w:pStyle w:val="ListParagraph"/>
        <w:numPr>
          <w:ilvl w:val="0"/>
          <w:numId w:val="33"/>
        </w:numPr>
        <w:spacing w:after="60"/>
        <w:rPr>
          <w:sz w:val="20"/>
          <w:lang w:val="el-GR"/>
        </w:rPr>
      </w:pPr>
      <w:r>
        <w:rPr>
          <w:sz w:val="20"/>
          <w:lang w:val="el-GR"/>
        </w:rPr>
        <w:t>Registers : Συναλλαγή που έχει καταχωρήσει.</w:t>
      </w:r>
    </w:p>
    <w:p w:rsidR="00677128" w:rsidRDefault="00677128" w:rsidP="00E3630B">
      <w:pPr>
        <w:pStyle w:val="BodyTextIndent"/>
        <w:spacing w:after="60"/>
        <w:ind w:firstLine="0"/>
        <w:rPr>
          <w:sz w:val="20"/>
          <w:lang w:val="el-GR"/>
        </w:rPr>
      </w:pPr>
    </w:p>
    <w:p w:rsidR="00D006D2" w:rsidRPr="00ED3890" w:rsidRDefault="008F2BA8" w:rsidP="00D006D2">
      <w:pPr>
        <w:pStyle w:val="Heading2"/>
        <w:rPr>
          <w:lang w:val="el-GR"/>
        </w:rPr>
      </w:pPr>
      <w:r>
        <w:rPr>
          <w:lang w:val="el-GR"/>
        </w:rPr>
        <w:t>Εκδοτικός οίκος</w:t>
      </w:r>
    </w:p>
    <w:p w:rsidR="008E2939" w:rsidRDefault="008E2939" w:rsidP="008E2939">
      <w:pPr>
        <w:pStyle w:val="BodyTextIndent"/>
        <w:numPr>
          <w:ilvl w:val="0"/>
          <w:numId w:val="13"/>
        </w:numPr>
        <w:spacing w:after="60"/>
        <w:rPr>
          <w:sz w:val="20"/>
          <w:lang w:val="el-GR"/>
        </w:rPr>
      </w:pPr>
      <w:r w:rsidRPr="008E2939">
        <w:rPr>
          <w:sz w:val="20"/>
        </w:rPr>
        <w:t>H</w:t>
      </w:r>
      <w:r w:rsidRPr="008E2939">
        <w:rPr>
          <w:sz w:val="20"/>
          <w:lang w:val="el-GR"/>
        </w:rPr>
        <w:t xml:space="preserve"> εννοία αυτη περιγράφει την οντότητα ενώς εκδοτικού οίκου. Το καθε λογής υλικό που κατέχει μία ακαδιμαϊκή βιβλιοθήκη, είτε  ηλεκτρονικό είτε έντυπο, έχει εκδοθεί από έναν εκδοτικό οίκο ο οποίος διαθέτει τα ακόλουθα ιδιοχαρακτηριστικά :</w:t>
      </w:r>
    </w:p>
    <w:p w:rsidR="00D006D2" w:rsidRPr="00532E53" w:rsidRDefault="00D006D2" w:rsidP="008E2939">
      <w:pPr>
        <w:pStyle w:val="BodyTextIndent"/>
        <w:numPr>
          <w:ilvl w:val="0"/>
          <w:numId w:val="13"/>
        </w:numPr>
        <w:spacing w:after="60"/>
        <w:rPr>
          <w:sz w:val="20"/>
          <w:lang w:val="el-GR"/>
        </w:rPr>
      </w:pPr>
      <w:r w:rsidRPr="00532E53">
        <w:rPr>
          <w:sz w:val="20"/>
        </w:rPr>
        <w:t>Name</w:t>
      </w:r>
      <w:r w:rsidRPr="00532E53">
        <w:rPr>
          <w:sz w:val="20"/>
          <w:lang w:val="el-GR"/>
        </w:rPr>
        <w:t xml:space="preserve"> : Το όνομα του εκδοτικού οίκου</w:t>
      </w:r>
    </w:p>
    <w:p w:rsidR="00D006D2" w:rsidRPr="00532E53" w:rsidRDefault="00D006D2" w:rsidP="00D006D2">
      <w:pPr>
        <w:pStyle w:val="BodyTextIndent"/>
        <w:numPr>
          <w:ilvl w:val="0"/>
          <w:numId w:val="13"/>
        </w:numPr>
        <w:spacing w:after="60"/>
        <w:rPr>
          <w:sz w:val="20"/>
          <w:lang w:val="el-GR"/>
        </w:rPr>
      </w:pPr>
      <w:r w:rsidRPr="00532E53">
        <w:rPr>
          <w:sz w:val="20"/>
        </w:rPr>
        <w:t>Email</w:t>
      </w:r>
      <w:r w:rsidRPr="00532E53">
        <w:rPr>
          <w:sz w:val="20"/>
          <w:lang w:val="el-GR"/>
        </w:rPr>
        <w:t xml:space="preserve"> : Το </w:t>
      </w:r>
      <w:r w:rsidRPr="00532E53">
        <w:rPr>
          <w:sz w:val="20"/>
        </w:rPr>
        <w:t>email</w:t>
      </w:r>
      <w:r w:rsidRPr="00532E53">
        <w:rPr>
          <w:sz w:val="20"/>
          <w:lang w:val="el-GR"/>
        </w:rPr>
        <w:t xml:space="preserve"> του εκδοτικού οίκου</w:t>
      </w:r>
    </w:p>
    <w:p w:rsidR="00D006D2" w:rsidRPr="00532E53" w:rsidRDefault="00D006D2" w:rsidP="00D006D2">
      <w:pPr>
        <w:pStyle w:val="BodyTextIndent"/>
        <w:numPr>
          <w:ilvl w:val="0"/>
          <w:numId w:val="13"/>
        </w:numPr>
        <w:spacing w:after="60"/>
        <w:rPr>
          <w:sz w:val="20"/>
          <w:lang w:val="el-GR"/>
        </w:rPr>
      </w:pPr>
      <w:r w:rsidRPr="00532E53">
        <w:rPr>
          <w:sz w:val="20"/>
        </w:rPr>
        <w:t>Address</w:t>
      </w:r>
      <w:r w:rsidRPr="00532E53">
        <w:rPr>
          <w:sz w:val="20"/>
          <w:lang w:val="el-GR"/>
        </w:rPr>
        <w:t xml:space="preserve"> : Η οδός που υπάρχει ο εκδοτικός οίκος</w:t>
      </w:r>
    </w:p>
    <w:p w:rsidR="00D006D2" w:rsidRPr="00532E53" w:rsidRDefault="00D006D2" w:rsidP="00D006D2">
      <w:pPr>
        <w:pStyle w:val="BodyTextIndent"/>
        <w:numPr>
          <w:ilvl w:val="0"/>
          <w:numId w:val="13"/>
        </w:numPr>
        <w:spacing w:after="60"/>
        <w:rPr>
          <w:sz w:val="20"/>
          <w:lang w:val="el-GR"/>
        </w:rPr>
      </w:pPr>
      <w:r w:rsidRPr="00532E53">
        <w:rPr>
          <w:sz w:val="20"/>
        </w:rPr>
        <w:t>Postal</w:t>
      </w:r>
      <w:r w:rsidRPr="00532E53">
        <w:rPr>
          <w:sz w:val="20"/>
          <w:lang w:val="el-GR"/>
        </w:rPr>
        <w:t>_</w:t>
      </w:r>
      <w:r w:rsidRPr="00532E53">
        <w:rPr>
          <w:sz w:val="20"/>
        </w:rPr>
        <w:t>code</w:t>
      </w:r>
      <w:r w:rsidRPr="00532E53">
        <w:rPr>
          <w:sz w:val="20"/>
          <w:lang w:val="el-GR"/>
        </w:rPr>
        <w:t xml:space="preserve"> : Ο ταχυδρομικός κώδικας του</w:t>
      </w:r>
    </w:p>
    <w:p w:rsidR="00D006D2" w:rsidRPr="00532E53" w:rsidRDefault="00D006D2" w:rsidP="00D006D2">
      <w:pPr>
        <w:pStyle w:val="BodyTextIndent"/>
        <w:numPr>
          <w:ilvl w:val="0"/>
          <w:numId w:val="13"/>
        </w:numPr>
        <w:spacing w:after="60"/>
        <w:rPr>
          <w:sz w:val="20"/>
          <w:lang w:val="el-GR"/>
        </w:rPr>
      </w:pPr>
      <w:r w:rsidRPr="00532E53">
        <w:rPr>
          <w:sz w:val="20"/>
        </w:rPr>
        <w:t>Phone</w:t>
      </w:r>
      <w:r w:rsidRPr="00532E53">
        <w:rPr>
          <w:sz w:val="20"/>
          <w:lang w:val="el-GR"/>
        </w:rPr>
        <w:t xml:space="preserve"> : Το τηλεφωνο επικοινωνίας με τον εκδοτικό οίκο</w:t>
      </w:r>
    </w:p>
    <w:p w:rsidR="00D006D2" w:rsidRPr="00532E53" w:rsidRDefault="00D006D2" w:rsidP="00D006D2">
      <w:pPr>
        <w:pStyle w:val="BodyTextIndent"/>
        <w:numPr>
          <w:ilvl w:val="0"/>
          <w:numId w:val="13"/>
        </w:numPr>
        <w:spacing w:after="60"/>
        <w:rPr>
          <w:sz w:val="20"/>
          <w:lang w:val="el-GR"/>
        </w:rPr>
      </w:pPr>
      <w:r w:rsidRPr="00532E53">
        <w:rPr>
          <w:sz w:val="20"/>
        </w:rPr>
        <w:t>Fax</w:t>
      </w:r>
      <w:r w:rsidRPr="00532E53">
        <w:rPr>
          <w:sz w:val="20"/>
          <w:lang w:val="el-GR"/>
        </w:rPr>
        <w:t xml:space="preserve"> : Ο αριθμός </w:t>
      </w:r>
      <w:r w:rsidRPr="00532E53">
        <w:rPr>
          <w:sz w:val="20"/>
        </w:rPr>
        <w:t>fax</w:t>
      </w:r>
      <w:r w:rsidRPr="00532E53">
        <w:rPr>
          <w:sz w:val="20"/>
          <w:lang w:val="el-GR"/>
        </w:rPr>
        <w:t xml:space="preserve"> του εκδοτικού οίκου</w:t>
      </w:r>
    </w:p>
    <w:p w:rsidR="00D006D2" w:rsidRPr="00532E53" w:rsidRDefault="00D006D2" w:rsidP="00D006D2">
      <w:pPr>
        <w:pStyle w:val="BodyTextIndent"/>
        <w:numPr>
          <w:ilvl w:val="0"/>
          <w:numId w:val="13"/>
        </w:numPr>
        <w:spacing w:after="60"/>
        <w:rPr>
          <w:sz w:val="20"/>
          <w:lang w:val="el-GR"/>
        </w:rPr>
      </w:pPr>
      <w:r w:rsidRPr="00532E53">
        <w:rPr>
          <w:sz w:val="20"/>
        </w:rPr>
        <w:t>Website</w:t>
      </w:r>
      <w:r w:rsidRPr="00532E53">
        <w:rPr>
          <w:sz w:val="20"/>
          <w:lang w:val="el-GR"/>
        </w:rPr>
        <w:t xml:space="preserve"> : Ο ιστοτοπος του εκδοτικού οίκου</w:t>
      </w:r>
    </w:p>
    <w:p w:rsidR="00D006D2" w:rsidRDefault="00D006D2" w:rsidP="00E3630B">
      <w:pPr>
        <w:pStyle w:val="BodyTextIndent"/>
        <w:spacing w:after="60"/>
        <w:ind w:firstLine="0"/>
        <w:rPr>
          <w:sz w:val="20"/>
          <w:lang w:val="el-GR"/>
        </w:rPr>
      </w:pPr>
    </w:p>
    <w:p w:rsidR="0043063B" w:rsidRPr="0043063B" w:rsidRDefault="0043063B" w:rsidP="0043063B">
      <w:pPr>
        <w:pStyle w:val="BodyTextIndent"/>
        <w:spacing w:after="60"/>
        <w:ind w:firstLine="0"/>
        <w:rPr>
          <w:sz w:val="20"/>
          <w:lang w:val="el-GR"/>
        </w:rPr>
      </w:pPr>
      <w:r w:rsidRPr="0043063B">
        <w:rPr>
          <w:sz w:val="20"/>
          <w:lang w:val="el-GR"/>
        </w:rPr>
        <w:t>Επίσης διαθέτει και την ιδιότητα του να έχει δημοσιεύσει κάποιο είδος υλικού που παρέχει η βιβλιοθήκη που του προσδίδεται από την παρακάτω Data Property:</w:t>
      </w:r>
    </w:p>
    <w:p w:rsidR="0043063B" w:rsidRDefault="0043063B" w:rsidP="0043063B">
      <w:pPr>
        <w:pStyle w:val="BodyTextIndent"/>
        <w:numPr>
          <w:ilvl w:val="0"/>
          <w:numId w:val="34"/>
        </w:numPr>
        <w:spacing w:after="60"/>
        <w:rPr>
          <w:sz w:val="20"/>
          <w:lang w:val="el-GR"/>
        </w:rPr>
      </w:pPr>
      <w:r w:rsidRPr="0043063B">
        <w:rPr>
          <w:sz w:val="20"/>
          <w:lang w:val="el-GR"/>
        </w:rPr>
        <w:t>Publishes : Υλικό που έχει δημοσιεύσειι ένας εκδοτικός οίκος.</w:t>
      </w:r>
    </w:p>
    <w:p w:rsidR="00ED3890" w:rsidRDefault="00ED3890" w:rsidP="00ED3890">
      <w:pPr>
        <w:pStyle w:val="BodyTextIndent"/>
        <w:spacing w:after="60"/>
        <w:ind w:left="360" w:firstLine="0"/>
        <w:rPr>
          <w:sz w:val="20"/>
          <w:lang w:val="el-GR"/>
        </w:rPr>
      </w:pPr>
    </w:p>
    <w:p w:rsidR="00174955" w:rsidRPr="0086114F" w:rsidRDefault="0043063B" w:rsidP="00174955">
      <w:pPr>
        <w:pStyle w:val="Heading2"/>
        <w:rPr>
          <w:lang w:val="el-GR"/>
        </w:rPr>
      </w:pPr>
      <w:r>
        <w:rPr>
          <w:lang w:val="el-GR"/>
        </w:rPr>
        <w:t>Συναλλαγή</w:t>
      </w:r>
    </w:p>
    <w:p w:rsidR="0043063B" w:rsidRPr="0043063B" w:rsidRDefault="0043063B" w:rsidP="00174955">
      <w:pPr>
        <w:pStyle w:val="BodyTextIndent"/>
        <w:spacing w:after="60"/>
        <w:ind w:firstLine="0"/>
        <w:rPr>
          <w:sz w:val="20"/>
          <w:lang w:val="el-GR"/>
        </w:rPr>
      </w:pPr>
      <w:r w:rsidRPr="0043063B">
        <w:rPr>
          <w:sz w:val="20"/>
          <w:lang w:val="el-GR"/>
        </w:rPr>
        <w:t>Η έννοια αυτη περιγραφει την γενικη εννοια μίας συναλλαγης που λαμβάνει χώρα σε μία ακαδημαϊκή βιβλιοθήκη. Τα κοινά χαρακτιρηστικά που διαθέτουν όλου του τύπου οι συναλλαγές ότι λαμβάνουν χώρα κάποια συγγκεκριμένη χρονική περίοδο που και περιγράφεται από το χαρακτηριστικό :</w:t>
      </w:r>
    </w:p>
    <w:p w:rsidR="0043063B" w:rsidRDefault="0043063B" w:rsidP="0043063B">
      <w:pPr>
        <w:pStyle w:val="Heading3"/>
        <w:numPr>
          <w:ilvl w:val="0"/>
          <w:numId w:val="34"/>
        </w:numPr>
        <w:rPr>
          <w:i w:val="0"/>
          <w:kern w:val="0"/>
          <w:sz w:val="20"/>
          <w:szCs w:val="20"/>
          <w:lang w:val="el-GR"/>
        </w:rPr>
      </w:pPr>
      <w:r w:rsidRPr="0043063B">
        <w:rPr>
          <w:i w:val="0"/>
          <w:kern w:val="0"/>
          <w:sz w:val="20"/>
          <w:szCs w:val="20"/>
        </w:rPr>
        <w:lastRenderedPageBreak/>
        <w:t>Transaction</w:t>
      </w:r>
      <w:r w:rsidRPr="0043063B">
        <w:rPr>
          <w:i w:val="0"/>
          <w:kern w:val="0"/>
          <w:sz w:val="20"/>
          <w:szCs w:val="20"/>
          <w:lang w:val="el-GR"/>
        </w:rPr>
        <w:t>_</w:t>
      </w:r>
      <w:r w:rsidRPr="0043063B">
        <w:rPr>
          <w:i w:val="0"/>
          <w:kern w:val="0"/>
          <w:sz w:val="20"/>
          <w:szCs w:val="20"/>
        </w:rPr>
        <w:t>date</w:t>
      </w:r>
      <w:r w:rsidRPr="0043063B">
        <w:rPr>
          <w:i w:val="0"/>
          <w:kern w:val="0"/>
          <w:sz w:val="20"/>
          <w:szCs w:val="20"/>
          <w:lang w:val="el-GR"/>
        </w:rPr>
        <w:t xml:space="preserve"> : Η ημερα / ωρα που πραγματοποιήθηκε η συναλλαγή</w:t>
      </w:r>
    </w:p>
    <w:p w:rsidR="00ED3890" w:rsidRPr="00ED3890" w:rsidRDefault="00ED3890" w:rsidP="00ED3890">
      <w:pPr>
        <w:rPr>
          <w:lang w:val="el-GR"/>
        </w:rPr>
      </w:pPr>
    </w:p>
    <w:p w:rsidR="00174955" w:rsidRPr="00856A0C" w:rsidRDefault="0043063B" w:rsidP="00174955">
      <w:pPr>
        <w:pStyle w:val="Heading3"/>
        <w:rPr>
          <w:lang w:val="el-GR"/>
        </w:rPr>
      </w:pPr>
      <w:r>
        <w:rPr>
          <w:lang w:val="el-GR"/>
        </w:rPr>
        <w:t>Δανεισμός</w:t>
      </w:r>
    </w:p>
    <w:p w:rsidR="0043063B" w:rsidRPr="0043063B" w:rsidRDefault="0043063B" w:rsidP="00174955">
      <w:pPr>
        <w:rPr>
          <w:sz w:val="20"/>
          <w:lang w:val="el-GR"/>
        </w:rPr>
      </w:pPr>
      <w:r w:rsidRPr="0043063B">
        <w:rPr>
          <w:sz w:val="20"/>
          <w:lang w:val="el-GR"/>
        </w:rPr>
        <w:t>Με την έννοια αυτή περιγράφετα μία συναλλαγη η οποια θα περιλαμβάνει δανειστικές πράξεις που πραγματοποιουνται. Πεδία που την διαφοροποιούν από γενικά μία οποιαδήποτε συναλλαγή είναι πεδία όπως :</w:t>
      </w:r>
    </w:p>
    <w:p w:rsidR="0043063B" w:rsidRPr="0043063B" w:rsidRDefault="0043063B" w:rsidP="0043063B">
      <w:pPr>
        <w:pStyle w:val="Heading3"/>
        <w:numPr>
          <w:ilvl w:val="0"/>
          <w:numId w:val="34"/>
        </w:numPr>
        <w:rPr>
          <w:i w:val="0"/>
          <w:kern w:val="0"/>
          <w:sz w:val="20"/>
          <w:szCs w:val="20"/>
          <w:lang w:val="el-GR"/>
        </w:rPr>
      </w:pPr>
      <w:r w:rsidRPr="0043063B">
        <w:rPr>
          <w:i w:val="0"/>
          <w:kern w:val="0"/>
          <w:sz w:val="20"/>
          <w:szCs w:val="20"/>
          <w:lang w:val="el-GR"/>
        </w:rPr>
        <w:t>orio_epistrofis : Η ημερομηνία τελικής παράδοσης του υλικου</w:t>
      </w:r>
    </w:p>
    <w:p w:rsidR="0043063B" w:rsidRPr="0043063B" w:rsidRDefault="0043063B" w:rsidP="0043063B">
      <w:pPr>
        <w:pStyle w:val="Heading3"/>
        <w:numPr>
          <w:ilvl w:val="0"/>
          <w:numId w:val="0"/>
        </w:numPr>
        <w:rPr>
          <w:i w:val="0"/>
          <w:kern w:val="0"/>
          <w:sz w:val="20"/>
          <w:szCs w:val="20"/>
          <w:lang w:val="el-GR"/>
        </w:rPr>
      </w:pPr>
      <w:r w:rsidRPr="0043063B">
        <w:rPr>
          <w:i w:val="0"/>
          <w:kern w:val="0"/>
          <w:sz w:val="20"/>
          <w:szCs w:val="20"/>
          <w:lang w:val="el-GR"/>
        </w:rPr>
        <w:t>Και ιδιότητές(Data Property) όπως:</w:t>
      </w:r>
    </w:p>
    <w:p w:rsidR="0043063B" w:rsidRPr="0043063B" w:rsidRDefault="0043063B" w:rsidP="0043063B">
      <w:pPr>
        <w:pStyle w:val="Heading3"/>
        <w:numPr>
          <w:ilvl w:val="0"/>
          <w:numId w:val="34"/>
        </w:numPr>
        <w:rPr>
          <w:i w:val="0"/>
          <w:kern w:val="0"/>
          <w:sz w:val="20"/>
          <w:szCs w:val="20"/>
          <w:lang w:val="el-GR"/>
        </w:rPr>
      </w:pPr>
      <w:r w:rsidRPr="0043063B">
        <w:rPr>
          <w:i w:val="0"/>
          <w:kern w:val="0"/>
          <w:sz w:val="20"/>
          <w:szCs w:val="20"/>
          <w:lang w:val="el-GR"/>
        </w:rPr>
        <w:t>From_kratisi : Η κρατηση που ισως να έχει προκυψει και να αφορά τον δανεισμο</w:t>
      </w:r>
    </w:p>
    <w:p w:rsidR="0043063B" w:rsidRPr="0043063B" w:rsidRDefault="0043063B" w:rsidP="0043063B">
      <w:pPr>
        <w:pStyle w:val="Heading3"/>
        <w:numPr>
          <w:ilvl w:val="0"/>
          <w:numId w:val="34"/>
        </w:numPr>
        <w:rPr>
          <w:i w:val="0"/>
          <w:kern w:val="0"/>
          <w:sz w:val="20"/>
          <w:szCs w:val="20"/>
          <w:lang w:val="el-GR"/>
        </w:rPr>
      </w:pPr>
      <w:r w:rsidRPr="0043063B">
        <w:rPr>
          <w:i w:val="0"/>
          <w:kern w:val="0"/>
          <w:sz w:val="20"/>
          <w:szCs w:val="20"/>
          <w:lang w:val="el-GR"/>
        </w:rPr>
        <w:t>lenting_user: Ο χρήστης που δανείστικε</w:t>
      </w:r>
    </w:p>
    <w:p w:rsidR="0043063B" w:rsidRDefault="0043063B" w:rsidP="0043063B">
      <w:pPr>
        <w:pStyle w:val="Heading3"/>
        <w:numPr>
          <w:ilvl w:val="0"/>
          <w:numId w:val="34"/>
        </w:numPr>
        <w:rPr>
          <w:i w:val="0"/>
          <w:kern w:val="0"/>
          <w:sz w:val="20"/>
          <w:szCs w:val="20"/>
          <w:lang w:val="el-GR"/>
        </w:rPr>
      </w:pPr>
      <w:r w:rsidRPr="0043063B">
        <w:rPr>
          <w:i w:val="0"/>
          <w:kern w:val="0"/>
          <w:sz w:val="20"/>
          <w:szCs w:val="20"/>
          <w:lang w:val="el-GR"/>
        </w:rPr>
        <w:t>lenting_resourse: Το υλικό που δανείστηκε από τον χρήστη</w:t>
      </w:r>
    </w:p>
    <w:p w:rsidR="00ED3890" w:rsidRPr="00ED3890" w:rsidRDefault="00ED3890" w:rsidP="00ED3890">
      <w:pPr>
        <w:rPr>
          <w:lang w:val="el-GR"/>
        </w:rPr>
      </w:pPr>
    </w:p>
    <w:p w:rsidR="00174955" w:rsidRPr="004C67D4" w:rsidRDefault="0043063B" w:rsidP="00174955">
      <w:pPr>
        <w:pStyle w:val="Heading3"/>
        <w:rPr>
          <w:lang w:val="el-GR"/>
        </w:rPr>
      </w:pPr>
      <w:r>
        <w:rPr>
          <w:lang w:val="el-GR"/>
        </w:rPr>
        <w:t>Επιιστροφή</w:t>
      </w:r>
    </w:p>
    <w:p w:rsidR="0043063B" w:rsidRPr="0043063B" w:rsidRDefault="0043063B" w:rsidP="0043063B">
      <w:pPr>
        <w:rPr>
          <w:sz w:val="20"/>
          <w:lang w:val="el-GR"/>
        </w:rPr>
      </w:pPr>
      <w:r w:rsidRPr="0043063B">
        <w:rPr>
          <w:sz w:val="20"/>
          <w:lang w:val="el-GR"/>
        </w:rPr>
        <w:t>Με την έννοια αυτή περιγράφετα μία συναλλαγη η οποια θα περιλαμβάνει  τις επιστροφές υλικού μίας βιβλιοθήκης. Διαφοροποιείται από μία οποιαδήποτε συναλλαγή διαθέτοντας τα εξής πεδία :</w:t>
      </w:r>
    </w:p>
    <w:p w:rsidR="00636C8A" w:rsidRPr="0043063B" w:rsidRDefault="00636C8A" w:rsidP="0043063B">
      <w:pPr>
        <w:pStyle w:val="ListParagraph"/>
        <w:numPr>
          <w:ilvl w:val="0"/>
          <w:numId w:val="35"/>
        </w:numPr>
        <w:rPr>
          <w:sz w:val="20"/>
          <w:lang w:val="el-GR"/>
        </w:rPr>
      </w:pPr>
      <w:r w:rsidRPr="0043063B">
        <w:rPr>
          <w:sz w:val="20"/>
        </w:rPr>
        <w:t>From</w:t>
      </w:r>
      <w:r w:rsidRPr="0043063B">
        <w:rPr>
          <w:sz w:val="20"/>
          <w:lang w:val="el-GR"/>
        </w:rPr>
        <w:t>_</w:t>
      </w:r>
      <w:r w:rsidRPr="0043063B">
        <w:rPr>
          <w:sz w:val="20"/>
        </w:rPr>
        <w:t>daneismos</w:t>
      </w:r>
      <w:r w:rsidRPr="0043063B">
        <w:rPr>
          <w:sz w:val="20"/>
          <w:lang w:val="el-GR"/>
        </w:rPr>
        <w:t xml:space="preserve"> : Ο δανεισμος που επεστραφει.</w:t>
      </w:r>
    </w:p>
    <w:p w:rsidR="00174955" w:rsidRPr="0043063B" w:rsidRDefault="0043063B" w:rsidP="00174955">
      <w:pPr>
        <w:pStyle w:val="Heading3"/>
        <w:rPr>
          <w:sz w:val="20"/>
          <w:szCs w:val="20"/>
          <w:lang w:val="el-GR"/>
        </w:rPr>
      </w:pPr>
      <w:r w:rsidRPr="0043063B">
        <w:rPr>
          <w:sz w:val="20"/>
          <w:szCs w:val="20"/>
          <w:lang w:val="el-GR"/>
        </w:rPr>
        <w:t>Κράτηση</w:t>
      </w:r>
    </w:p>
    <w:p w:rsidR="005702B2" w:rsidRDefault="0043063B" w:rsidP="005702B2">
      <w:pPr>
        <w:rPr>
          <w:sz w:val="20"/>
          <w:lang w:val="el-GR"/>
        </w:rPr>
      </w:pPr>
      <w:r w:rsidRPr="0043063B">
        <w:rPr>
          <w:sz w:val="20"/>
          <w:lang w:val="el-GR"/>
        </w:rPr>
        <w:t>Με την έννοια αυτή περιγράφετα μία συναλλαγη η οποια θα περιλαμβάνει τις κρατησεις που πραγματοποιουνται στο συστημα.</w:t>
      </w:r>
    </w:p>
    <w:p w:rsidR="00ED3890" w:rsidRPr="0043063B" w:rsidRDefault="00ED3890" w:rsidP="005702B2">
      <w:pPr>
        <w:rPr>
          <w:sz w:val="20"/>
          <w:lang w:val="el-GR"/>
        </w:rPr>
      </w:pPr>
    </w:p>
    <w:p w:rsidR="00077897" w:rsidRPr="0086114F" w:rsidRDefault="0043063B" w:rsidP="0086114F">
      <w:pPr>
        <w:pStyle w:val="Heading2"/>
        <w:rPr>
          <w:lang w:val="el-GR"/>
        </w:rPr>
      </w:pPr>
      <w:r>
        <w:rPr>
          <w:lang w:val="el-GR"/>
        </w:rPr>
        <w:t>Θεματική κατηγορία</w:t>
      </w:r>
    </w:p>
    <w:p w:rsidR="0043063B" w:rsidRDefault="0043063B" w:rsidP="0043063B">
      <w:pPr>
        <w:pStyle w:val="BodyTextIndent"/>
        <w:spacing w:after="60"/>
        <w:ind w:firstLine="0"/>
        <w:rPr>
          <w:sz w:val="20"/>
          <w:lang w:val="el-GR"/>
        </w:rPr>
      </w:pPr>
      <w:r w:rsidRPr="0043063B">
        <w:rPr>
          <w:sz w:val="20"/>
          <w:lang w:val="el-GR"/>
        </w:rPr>
        <w:t>Η έννοια αυτη περιγραφει τις θεματικές κατηγοριες των βιβλιων. Δημιουργηθηκε για να μπορουμε να ξεχωρισουμε τα διαφορα βιβλια αναλογα με το θεμα του περιεχομένου τους. Ετσι τα διαφορα βιβλια που θα δημιουργηθουν θα μπορουν να διακριθούν με βάση την κατηγορία που θα ανηκουν. Τα πεδια της The-matiki_katigoria ειναι τα εξης :</w:t>
      </w:r>
    </w:p>
    <w:p w:rsidR="00077897" w:rsidRPr="0043063B" w:rsidRDefault="00077897" w:rsidP="0043063B">
      <w:pPr>
        <w:pStyle w:val="BodyTextIndent"/>
        <w:numPr>
          <w:ilvl w:val="0"/>
          <w:numId w:val="35"/>
        </w:numPr>
        <w:spacing w:after="60"/>
        <w:rPr>
          <w:sz w:val="20"/>
          <w:lang w:val="el-GR"/>
        </w:rPr>
      </w:pPr>
      <w:r w:rsidRPr="0043063B">
        <w:rPr>
          <w:sz w:val="20"/>
        </w:rPr>
        <w:t>Name</w:t>
      </w:r>
      <w:r w:rsidRPr="0043063B">
        <w:rPr>
          <w:sz w:val="20"/>
          <w:lang w:val="el-GR"/>
        </w:rPr>
        <w:t xml:space="preserve"> : Το όνομα μίας </w:t>
      </w:r>
      <w:r w:rsidR="006F11F9" w:rsidRPr="0043063B">
        <w:rPr>
          <w:sz w:val="20"/>
          <w:lang w:val="el-GR"/>
        </w:rPr>
        <w:t>θεματικής κατηγορίας</w:t>
      </w:r>
    </w:p>
    <w:p w:rsidR="005A24D2" w:rsidRDefault="005A24D2" w:rsidP="005A24D2">
      <w:pPr>
        <w:pStyle w:val="BodyTextIndent"/>
        <w:spacing w:after="60"/>
        <w:ind w:firstLine="0"/>
        <w:rPr>
          <w:sz w:val="20"/>
          <w:lang w:val="el-GR"/>
        </w:rPr>
      </w:pPr>
    </w:p>
    <w:p w:rsidR="005A24D2" w:rsidRDefault="0043063B" w:rsidP="009A7F76">
      <w:pPr>
        <w:pStyle w:val="Heading3"/>
      </w:pPr>
      <w:r>
        <w:rPr>
          <w:lang w:val="el-GR"/>
        </w:rPr>
        <w:t>Επιστημή</w:t>
      </w:r>
    </w:p>
    <w:p w:rsidR="008832D6" w:rsidRPr="00EF4129" w:rsidRDefault="00EF4129" w:rsidP="00EF4129">
      <w:pPr>
        <w:rPr>
          <w:sz w:val="20"/>
          <w:lang w:val="el-GR"/>
        </w:rPr>
      </w:pPr>
      <w:r w:rsidRPr="00EF4129">
        <w:rPr>
          <w:sz w:val="20"/>
          <w:lang w:val="el-GR"/>
        </w:rPr>
        <w:t>Η έννοια Εpistimi είναι μία θεματική κατηγορία η οποια θα περιέχει Instances απο οσα υλικα ανήκουν στην κατηγορία της Επιστημης.Η class αυτη κληρονομεί ολα τα χαρακτηριστικά της Thematiki_katigoria καθως περιέχει τα εξής πεδία :</w:t>
      </w:r>
      <w:r w:rsidR="00C45BB4" w:rsidRPr="00EF4129">
        <w:rPr>
          <w:sz w:val="20"/>
          <w:lang w:val="el-GR"/>
        </w:rPr>
        <w:t>Επιστημονικος κλαδος : Ο κλαδος της επιστημης που θα σχετιζεται με τα υλικα</w:t>
      </w:r>
    </w:p>
    <w:p w:rsidR="005A24D2" w:rsidRDefault="00EF4129" w:rsidP="009A7F76">
      <w:pPr>
        <w:pStyle w:val="Heading3"/>
      </w:pPr>
      <w:r>
        <w:rPr>
          <w:lang w:val="el-GR"/>
        </w:rPr>
        <w:t>Ιατρική</w:t>
      </w:r>
    </w:p>
    <w:p w:rsidR="00EF4129" w:rsidRDefault="00EF4129" w:rsidP="00EF4129">
      <w:pPr>
        <w:rPr>
          <w:sz w:val="20"/>
          <w:lang w:val="el-GR"/>
        </w:rPr>
      </w:pPr>
      <w:r w:rsidRPr="00EF4129">
        <w:rPr>
          <w:sz w:val="20"/>
          <w:lang w:val="el-GR"/>
        </w:rPr>
        <w:t>Η έννοια Iatriki είναι μία θεματική κατηγορία η οποια θα περιέχει Instances απο οσα υλικα ανήκουν στην κατηγορία της Ιατρικής.Η class αυτη κληρονομεί ολα τα χαρακτηριστικά της The-matiki_katigoria καθως περιέχει τα εξής πεδία :</w:t>
      </w:r>
    </w:p>
    <w:p w:rsidR="008832D6" w:rsidRPr="00EF4129" w:rsidRDefault="008832D6" w:rsidP="00EF4129">
      <w:pPr>
        <w:pStyle w:val="ListParagraph"/>
        <w:numPr>
          <w:ilvl w:val="0"/>
          <w:numId w:val="35"/>
        </w:numPr>
        <w:rPr>
          <w:sz w:val="20"/>
          <w:lang w:val="el-GR"/>
        </w:rPr>
      </w:pPr>
      <w:r w:rsidRPr="00EF4129">
        <w:rPr>
          <w:sz w:val="20"/>
          <w:lang w:val="el-GR"/>
        </w:rPr>
        <w:lastRenderedPageBreak/>
        <w:t>Ειδικότητα : Ο συγκεκριμένος</w:t>
      </w:r>
      <w:r w:rsidR="00C45BB4" w:rsidRPr="00EF4129">
        <w:rPr>
          <w:sz w:val="20"/>
          <w:lang w:val="el-GR"/>
        </w:rPr>
        <w:t xml:space="preserve"> τομέας που θα σχετιζεται με τα υλικα</w:t>
      </w:r>
    </w:p>
    <w:p w:rsidR="005A24D2" w:rsidRDefault="00EF4129" w:rsidP="009A7F76">
      <w:pPr>
        <w:pStyle w:val="Heading3"/>
      </w:pPr>
      <w:r>
        <w:rPr>
          <w:lang w:val="el-GR"/>
        </w:rPr>
        <w:t>Ιστορία</w:t>
      </w:r>
    </w:p>
    <w:p w:rsidR="00EF4129" w:rsidRPr="00EF4129" w:rsidRDefault="00EF4129" w:rsidP="00EF4129">
      <w:pPr>
        <w:rPr>
          <w:sz w:val="20"/>
          <w:lang w:val="el-GR"/>
        </w:rPr>
      </w:pPr>
      <w:r w:rsidRPr="00EF4129">
        <w:rPr>
          <w:sz w:val="20"/>
          <w:lang w:val="el-GR"/>
        </w:rPr>
        <w:t>Η έννοια Istoria είναι μία θεματική κατηγορία η οποια θα περιέχει Instances απο οσα υλικα ανήκουν στην κατηγορία της Ιστορίας.Η class αυτη κληρονομεί ολα τα χαρακτηριστικά της The-matiki_katigoria καθως περιέχει τα εξής πεδία :</w:t>
      </w:r>
    </w:p>
    <w:p w:rsidR="00C45BB4" w:rsidRPr="00EF4129" w:rsidRDefault="00C45BB4" w:rsidP="00EF4129">
      <w:pPr>
        <w:pStyle w:val="ListParagraph"/>
        <w:numPr>
          <w:ilvl w:val="0"/>
          <w:numId w:val="35"/>
        </w:numPr>
        <w:rPr>
          <w:sz w:val="20"/>
          <w:lang w:val="el-GR"/>
        </w:rPr>
      </w:pPr>
      <w:r w:rsidRPr="00EF4129">
        <w:rPr>
          <w:sz w:val="20"/>
          <w:lang w:val="el-GR"/>
        </w:rPr>
        <w:t>Γεωγραφική περιοχή : Η περιοχή (χωρα κτλπ) που θα σχετιζονται τα ιστορικά υλικά</w:t>
      </w:r>
    </w:p>
    <w:p w:rsidR="005A24D2" w:rsidRDefault="00EF4129" w:rsidP="009A7F76">
      <w:pPr>
        <w:pStyle w:val="Heading3"/>
      </w:pPr>
      <w:r>
        <w:rPr>
          <w:lang w:val="el-GR"/>
        </w:rPr>
        <w:t>Λογοτεχνία</w:t>
      </w:r>
    </w:p>
    <w:p w:rsidR="006F3E92" w:rsidRDefault="009A7F76" w:rsidP="00CE2C08">
      <w:pPr>
        <w:rPr>
          <w:lang w:val="el-GR"/>
        </w:rPr>
      </w:pPr>
      <w:r w:rsidRPr="009A7F76">
        <w:rPr>
          <w:lang w:val="el-GR"/>
        </w:rPr>
        <w:t>Η</w:t>
      </w:r>
      <w:r>
        <w:rPr>
          <w:lang w:val="el-GR"/>
        </w:rPr>
        <w:t xml:space="preserve"> </w:t>
      </w:r>
      <w:r w:rsidR="00EF4129" w:rsidRPr="00EF4129">
        <w:rPr>
          <w:sz w:val="20"/>
          <w:lang w:val="el-GR"/>
        </w:rPr>
        <w:t xml:space="preserve">έννοια </w:t>
      </w:r>
      <w:r>
        <w:t>Logotexnia</w:t>
      </w:r>
      <w:r w:rsidRPr="009A7F76">
        <w:rPr>
          <w:lang w:val="el-GR"/>
        </w:rPr>
        <w:t xml:space="preserve"> </w:t>
      </w:r>
      <w:r>
        <w:rPr>
          <w:lang w:val="el-GR"/>
        </w:rPr>
        <w:t>είναι μία</w:t>
      </w:r>
      <w:r w:rsidRPr="009A7F76">
        <w:rPr>
          <w:lang w:val="el-GR"/>
        </w:rPr>
        <w:t xml:space="preserve"> θεματικ</w:t>
      </w:r>
      <w:r>
        <w:rPr>
          <w:lang w:val="el-GR"/>
        </w:rPr>
        <w:t xml:space="preserve">ή κατηγορία η οποια θα περιέχει </w:t>
      </w:r>
      <w:r>
        <w:t>Instances</w:t>
      </w:r>
      <w:r w:rsidRPr="009A7F76">
        <w:rPr>
          <w:lang w:val="el-GR"/>
        </w:rPr>
        <w:t xml:space="preserve"> </w:t>
      </w:r>
      <w:r>
        <w:rPr>
          <w:lang w:val="el-GR"/>
        </w:rPr>
        <w:t>απο οσα υλικα ανήκουν στην κατηγορία της Λογοτεχνία</w:t>
      </w:r>
      <w:r w:rsidR="009F7580">
        <w:rPr>
          <w:lang w:val="el-GR"/>
        </w:rPr>
        <w:t>ς</w:t>
      </w:r>
      <w:r>
        <w:rPr>
          <w:lang w:val="el-GR"/>
        </w:rPr>
        <w:t xml:space="preserve">.Η </w:t>
      </w:r>
      <w:r>
        <w:t>class</w:t>
      </w:r>
      <w:r w:rsidRPr="009A7F76">
        <w:rPr>
          <w:lang w:val="el-GR"/>
        </w:rPr>
        <w:t xml:space="preserve"> </w:t>
      </w:r>
      <w:r>
        <w:rPr>
          <w:lang w:val="el-GR"/>
        </w:rPr>
        <w:t xml:space="preserve">αυτη κληρονομεί ολα τα χαρακτηριστικά της </w:t>
      </w:r>
      <w:r>
        <w:t>Thematiki</w:t>
      </w:r>
      <w:r w:rsidRPr="009A7F76">
        <w:rPr>
          <w:lang w:val="el-GR"/>
        </w:rPr>
        <w:t>_</w:t>
      </w:r>
      <w:r>
        <w:t>katigoria</w:t>
      </w:r>
      <w:r w:rsidR="001E5AF3" w:rsidRPr="001E5AF3">
        <w:rPr>
          <w:lang w:val="el-GR"/>
        </w:rPr>
        <w:t xml:space="preserve"> </w:t>
      </w:r>
      <w:r w:rsidR="001E5AF3">
        <w:rPr>
          <w:lang w:val="el-GR"/>
        </w:rPr>
        <w:t xml:space="preserve">καθως περιέχει τα εξής πεδία </w:t>
      </w:r>
      <w:r w:rsidR="001E5AF3" w:rsidRPr="004C67D4">
        <w:rPr>
          <w:lang w:val="el-GR"/>
        </w:rPr>
        <w:t>:</w:t>
      </w:r>
    </w:p>
    <w:p w:rsidR="00C45BB4" w:rsidRDefault="00C45BB4" w:rsidP="00EF4129">
      <w:pPr>
        <w:pStyle w:val="ListParagraph"/>
        <w:numPr>
          <w:ilvl w:val="0"/>
          <w:numId w:val="35"/>
        </w:numPr>
        <w:rPr>
          <w:sz w:val="20"/>
          <w:lang w:val="el-GR"/>
        </w:rPr>
      </w:pPr>
      <w:r w:rsidRPr="00EF4129">
        <w:rPr>
          <w:sz w:val="20"/>
          <w:lang w:val="el-GR"/>
        </w:rPr>
        <w:t>Λογοτεχνικό είδος : Το είδος των κειμένων των υλικών</w:t>
      </w:r>
    </w:p>
    <w:p w:rsidR="00ED3890" w:rsidRPr="00EF4129" w:rsidRDefault="00ED3890" w:rsidP="00ED3890">
      <w:pPr>
        <w:pStyle w:val="ListParagraph"/>
        <w:ind w:left="360"/>
        <w:rPr>
          <w:sz w:val="20"/>
          <w:lang w:val="el-GR"/>
        </w:rPr>
      </w:pPr>
    </w:p>
    <w:p w:rsidR="001033B7" w:rsidRPr="00ED3890" w:rsidRDefault="008C27AF" w:rsidP="001033B7">
      <w:pPr>
        <w:pStyle w:val="Heading2"/>
      </w:pPr>
      <w:r>
        <w:rPr>
          <w:lang w:val="el-GR"/>
        </w:rPr>
        <w:t>Υλικό</w:t>
      </w:r>
    </w:p>
    <w:p w:rsidR="001033B7" w:rsidRPr="001033B7" w:rsidRDefault="008C27AF" w:rsidP="001033B7">
      <w:pPr>
        <w:rPr>
          <w:sz w:val="20"/>
          <w:lang w:val="el-GR"/>
        </w:rPr>
      </w:pPr>
      <w:r w:rsidRPr="008C27AF">
        <w:rPr>
          <w:sz w:val="20"/>
          <w:lang w:val="el-GR"/>
        </w:rPr>
        <w:t xml:space="preserve">Η </w:t>
      </w:r>
      <w:r>
        <w:rPr>
          <w:sz w:val="20"/>
          <w:lang w:val="el-GR"/>
        </w:rPr>
        <w:t>έννοια</w:t>
      </w:r>
      <w:r w:rsidRPr="008C27AF">
        <w:rPr>
          <w:sz w:val="20"/>
          <w:lang w:val="el-GR"/>
        </w:rPr>
        <w:t xml:space="preserve"> αυτη περιγραφει τα βασικα κοινα στοιχεια των υλικων της βιβλιοθηκης. Λόγω οτι η class αυτη θα κληρονομηθει απο τα υλικα (Εντυπα,ψηφιακά) θα περιεχει τα κοινα τους χαρακτηριστικα data properties. Τα πεδια της Yliko ειναι τα εξης :</w:t>
      </w:r>
    </w:p>
    <w:p w:rsidR="008C27AF" w:rsidRPr="008C27AF" w:rsidRDefault="008C27AF" w:rsidP="008C27AF">
      <w:pPr>
        <w:numPr>
          <w:ilvl w:val="0"/>
          <w:numId w:val="14"/>
        </w:numPr>
        <w:rPr>
          <w:sz w:val="20"/>
        </w:rPr>
      </w:pPr>
      <w:r w:rsidRPr="008C27AF">
        <w:rPr>
          <w:sz w:val="20"/>
        </w:rPr>
        <w:t>Title : Ο τιτλος του υλικου</w:t>
      </w:r>
    </w:p>
    <w:p w:rsidR="008C27AF" w:rsidRPr="008C27AF" w:rsidRDefault="008C27AF" w:rsidP="008C27AF">
      <w:pPr>
        <w:numPr>
          <w:ilvl w:val="0"/>
          <w:numId w:val="14"/>
        </w:numPr>
        <w:rPr>
          <w:sz w:val="20"/>
          <w:lang w:val="el-GR"/>
        </w:rPr>
      </w:pPr>
      <w:r w:rsidRPr="008C27AF">
        <w:rPr>
          <w:sz w:val="20"/>
        </w:rPr>
        <w:t>Isbn</w:t>
      </w:r>
      <w:r w:rsidRPr="008C27AF">
        <w:rPr>
          <w:sz w:val="20"/>
          <w:lang w:val="el-GR"/>
        </w:rPr>
        <w:t xml:space="preserve"> : Ο μοναδικός αριθμος ενος υλικου</w:t>
      </w:r>
    </w:p>
    <w:p w:rsidR="008C27AF" w:rsidRPr="008C27AF" w:rsidRDefault="008C27AF" w:rsidP="008C27AF">
      <w:pPr>
        <w:numPr>
          <w:ilvl w:val="0"/>
          <w:numId w:val="14"/>
        </w:numPr>
        <w:rPr>
          <w:sz w:val="20"/>
          <w:lang w:val="el-GR"/>
        </w:rPr>
      </w:pPr>
      <w:r w:rsidRPr="008C27AF">
        <w:rPr>
          <w:sz w:val="20"/>
        </w:rPr>
        <w:t>Barcode</w:t>
      </w:r>
      <w:r w:rsidRPr="008C27AF">
        <w:rPr>
          <w:sz w:val="20"/>
          <w:lang w:val="el-GR"/>
        </w:rPr>
        <w:t xml:space="preserve"> : Ο αριθμός </w:t>
      </w:r>
      <w:r w:rsidRPr="008C27AF">
        <w:rPr>
          <w:sz w:val="20"/>
        </w:rPr>
        <w:t>barcode</w:t>
      </w:r>
      <w:r w:rsidRPr="008C27AF">
        <w:rPr>
          <w:sz w:val="20"/>
          <w:lang w:val="el-GR"/>
        </w:rPr>
        <w:t xml:space="preserve"> ενος υλικου</w:t>
      </w:r>
    </w:p>
    <w:p w:rsidR="008C27AF" w:rsidRPr="008C27AF" w:rsidRDefault="008C27AF" w:rsidP="008C27AF">
      <w:pPr>
        <w:numPr>
          <w:ilvl w:val="0"/>
          <w:numId w:val="14"/>
        </w:numPr>
        <w:rPr>
          <w:sz w:val="20"/>
          <w:lang w:val="el-GR"/>
        </w:rPr>
      </w:pPr>
      <w:r w:rsidRPr="008C27AF">
        <w:rPr>
          <w:sz w:val="20"/>
        </w:rPr>
        <w:t>Copies</w:t>
      </w:r>
      <w:r w:rsidRPr="008C27AF">
        <w:rPr>
          <w:sz w:val="20"/>
          <w:lang w:val="el-GR"/>
        </w:rPr>
        <w:t xml:space="preserve"> : Τα συνολικά αντιτυπα ενος υλικου</w:t>
      </w:r>
    </w:p>
    <w:p w:rsidR="008C27AF" w:rsidRPr="008C27AF" w:rsidRDefault="008C27AF" w:rsidP="008C27AF">
      <w:pPr>
        <w:numPr>
          <w:ilvl w:val="0"/>
          <w:numId w:val="14"/>
        </w:numPr>
        <w:rPr>
          <w:sz w:val="20"/>
        </w:rPr>
      </w:pPr>
      <w:r w:rsidRPr="008C27AF">
        <w:rPr>
          <w:sz w:val="20"/>
        </w:rPr>
        <w:t>Version : Η εκδοση του υλικου</w:t>
      </w:r>
    </w:p>
    <w:p w:rsidR="008C27AF" w:rsidRPr="008C27AF" w:rsidRDefault="008C27AF" w:rsidP="008C27AF">
      <w:pPr>
        <w:numPr>
          <w:ilvl w:val="0"/>
          <w:numId w:val="14"/>
        </w:numPr>
        <w:rPr>
          <w:sz w:val="20"/>
          <w:lang w:val="el-GR"/>
        </w:rPr>
      </w:pPr>
      <w:r w:rsidRPr="008C27AF">
        <w:rPr>
          <w:sz w:val="20"/>
        </w:rPr>
        <w:t>Publish</w:t>
      </w:r>
      <w:r w:rsidRPr="008C27AF">
        <w:rPr>
          <w:sz w:val="20"/>
          <w:lang w:val="el-GR"/>
        </w:rPr>
        <w:t xml:space="preserve"> </w:t>
      </w:r>
      <w:r w:rsidRPr="008C27AF">
        <w:rPr>
          <w:sz w:val="20"/>
        </w:rPr>
        <w:t>Date</w:t>
      </w:r>
      <w:r w:rsidRPr="008C27AF">
        <w:rPr>
          <w:sz w:val="20"/>
          <w:lang w:val="el-GR"/>
        </w:rPr>
        <w:t xml:space="preserve"> : Η ημερομηνια η οποια δημοσιευθηκε</w:t>
      </w:r>
    </w:p>
    <w:p w:rsidR="00B42211" w:rsidRPr="001033B7" w:rsidRDefault="008C27AF" w:rsidP="008C27AF">
      <w:pPr>
        <w:numPr>
          <w:ilvl w:val="0"/>
          <w:numId w:val="14"/>
        </w:numPr>
        <w:rPr>
          <w:lang w:val="el-GR"/>
        </w:rPr>
      </w:pPr>
      <w:r w:rsidRPr="008C27AF">
        <w:rPr>
          <w:sz w:val="20"/>
        </w:rPr>
        <w:t>Language</w:t>
      </w:r>
      <w:r w:rsidRPr="008C27AF">
        <w:rPr>
          <w:sz w:val="20"/>
          <w:lang w:val="el-GR"/>
        </w:rPr>
        <w:t xml:space="preserve"> : Η γλωσσα η οποια αποτελείται.</w:t>
      </w:r>
    </w:p>
    <w:p w:rsidR="001033B7" w:rsidRDefault="008C27AF" w:rsidP="00C17333">
      <w:pPr>
        <w:pStyle w:val="Heading3"/>
        <w:numPr>
          <w:ilvl w:val="2"/>
          <w:numId w:val="16"/>
        </w:numPr>
      </w:pPr>
      <w:r>
        <w:rPr>
          <w:lang w:val="el-GR"/>
        </w:rPr>
        <w:t>Έντυπο</w:t>
      </w:r>
    </w:p>
    <w:p w:rsidR="008D180A" w:rsidRDefault="008C27AF" w:rsidP="008D180A">
      <w:pPr>
        <w:rPr>
          <w:sz w:val="20"/>
          <w:lang w:val="el-GR"/>
        </w:rPr>
      </w:pPr>
      <w:r w:rsidRPr="008C27AF">
        <w:rPr>
          <w:sz w:val="20"/>
          <w:lang w:val="el-GR"/>
        </w:rPr>
        <w:t xml:space="preserve">Η </w:t>
      </w:r>
      <w:r>
        <w:rPr>
          <w:sz w:val="20"/>
          <w:lang w:val="el-GR"/>
        </w:rPr>
        <w:t>έννοια</w:t>
      </w:r>
      <w:r w:rsidRPr="008C27AF">
        <w:rPr>
          <w:sz w:val="20"/>
          <w:lang w:val="el-GR"/>
        </w:rPr>
        <w:t xml:space="preserve"> αυτη περιγραφει ένα εντυπο αντιτυπο της βιβλιοθηκης. Ενα εντυπο θα κληρονομησει απο την class Yliko τα βασικα κοινα χαρακτηριστικα ενός υλικού.</w:t>
      </w:r>
    </w:p>
    <w:p w:rsidR="001033B7" w:rsidRPr="00363785" w:rsidRDefault="008C27AF" w:rsidP="008D180A">
      <w:pPr>
        <w:pStyle w:val="Heading3"/>
        <w:rPr>
          <w:lang w:val="el-GR"/>
        </w:rPr>
      </w:pPr>
      <w:r>
        <w:rPr>
          <w:lang w:val="el-GR"/>
        </w:rPr>
        <w:t>Ψηφιακό</w:t>
      </w:r>
    </w:p>
    <w:p w:rsidR="00426343" w:rsidRDefault="008C27AF" w:rsidP="00692970">
      <w:pPr>
        <w:pStyle w:val="Heading2"/>
        <w:numPr>
          <w:ilvl w:val="0"/>
          <w:numId w:val="0"/>
        </w:numPr>
        <w:rPr>
          <w:b w:val="0"/>
          <w:kern w:val="0"/>
          <w:sz w:val="20"/>
          <w:szCs w:val="20"/>
          <w:lang w:val="el-GR"/>
        </w:rPr>
      </w:pPr>
      <w:r w:rsidRPr="008C27AF">
        <w:rPr>
          <w:b w:val="0"/>
          <w:kern w:val="0"/>
          <w:sz w:val="20"/>
          <w:szCs w:val="20"/>
          <w:lang w:val="el-GR"/>
        </w:rPr>
        <w:t xml:space="preserve">Η </w:t>
      </w:r>
      <w:r>
        <w:rPr>
          <w:b w:val="0"/>
          <w:sz w:val="20"/>
          <w:lang w:val="el-GR"/>
        </w:rPr>
        <w:t xml:space="preserve">έννοια </w:t>
      </w:r>
      <w:r w:rsidRPr="008C27AF">
        <w:rPr>
          <w:b w:val="0"/>
          <w:kern w:val="0"/>
          <w:sz w:val="20"/>
          <w:szCs w:val="20"/>
          <w:lang w:val="el-GR"/>
        </w:rPr>
        <w:t>αυτη περιγραφει ένα ψηφιακό αντιτυπο της βιβλιοθηκης. Ενα ψηφιακό αντιτυπο θα κληρονομησει απο την class Yliko τα βασικα κοινα χαρακτηριστικα ενος υλικου.</w:t>
      </w:r>
    </w:p>
    <w:p w:rsidR="00ED3890" w:rsidRPr="00ED3890" w:rsidRDefault="00ED3890" w:rsidP="00ED3890">
      <w:pPr>
        <w:rPr>
          <w:lang w:val="el-GR"/>
        </w:rPr>
      </w:pPr>
    </w:p>
    <w:p w:rsidR="00E5193C" w:rsidRPr="00AB6EA6" w:rsidRDefault="00426343" w:rsidP="00ED3890">
      <w:pPr>
        <w:pStyle w:val="Heading1"/>
        <w:rPr>
          <w:lang w:val="el-GR"/>
        </w:rPr>
      </w:pPr>
      <w:r>
        <w:t>Sparql</w:t>
      </w:r>
      <w:r w:rsidRPr="00AB6EA6">
        <w:rPr>
          <w:lang w:val="el-GR"/>
        </w:rPr>
        <w:t xml:space="preserve"> </w:t>
      </w:r>
      <w:r w:rsidR="00E568F2">
        <w:t>Language</w:t>
      </w:r>
    </w:p>
    <w:p w:rsidR="00ED3890" w:rsidRPr="00AB6EA6" w:rsidRDefault="00ED3890" w:rsidP="00ED3890">
      <w:pPr>
        <w:rPr>
          <w:lang w:val="el-GR"/>
        </w:rPr>
      </w:pPr>
    </w:p>
    <w:p w:rsidR="00E568F2" w:rsidRDefault="00E568F2" w:rsidP="00426343">
      <w:pPr>
        <w:rPr>
          <w:sz w:val="20"/>
          <w:lang w:val="el-GR"/>
        </w:rPr>
      </w:pPr>
      <w:r>
        <w:rPr>
          <w:sz w:val="20"/>
        </w:rPr>
        <w:t>H</w:t>
      </w:r>
      <w:r w:rsidRPr="00E568F2">
        <w:rPr>
          <w:sz w:val="20"/>
          <w:lang w:val="el-GR"/>
        </w:rPr>
        <w:t xml:space="preserve"> </w:t>
      </w:r>
      <w:r>
        <w:rPr>
          <w:sz w:val="20"/>
        </w:rPr>
        <w:t>sparql</w:t>
      </w:r>
      <w:r w:rsidRPr="00E568F2">
        <w:rPr>
          <w:sz w:val="20"/>
          <w:lang w:val="el-GR"/>
        </w:rPr>
        <w:t xml:space="preserve"> </w:t>
      </w:r>
      <w:r>
        <w:rPr>
          <w:sz w:val="20"/>
          <w:lang w:val="el-GR"/>
        </w:rPr>
        <w:t>είναι μία γλώσσα ερωτημάτων η οποία χρησιμοποιείτε για ανάκτηση δεδομένων στον σημασιολογικό ιστό. Παρακάτω θα παρουσιάσουμε 5 ερωτήματα τα οποία θα βασίζονται πάνω στην οντολογία της ακαδημαικής βιβλιοθήκης την οποια μοντελοποιησαμε παραπανω.</w:t>
      </w:r>
    </w:p>
    <w:p w:rsidR="00ED3890" w:rsidRDefault="00ED3890" w:rsidP="00426343">
      <w:pPr>
        <w:rPr>
          <w:sz w:val="20"/>
          <w:lang w:val="el-GR"/>
        </w:rPr>
      </w:pPr>
    </w:p>
    <w:p w:rsidR="00CC71C3" w:rsidRPr="00ED3890" w:rsidRDefault="00CC71C3" w:rsidP="00CC71C3">
      <w:pPr>
        <w:pStyle w:val="Heading2"/>
        <w:rPr>
          <w:lang w:val="el-GR"/>
        </w:rPr>
      </w:pPr>
      <w:r w:rsidRPr="00AD2509">
        <w:rPr>
          <w:lang w:val="el-GR"/>
        </w:rPr>
        <w:lastRenderedPageBreak/>
        <w:t>Ερώτημα 1 : Τιτλοι των υλικών που δεν είναι γραμμένα στα ελληνικά</w:t>
      </w:r>
    </w:p>
    <w:p w:rsidR="00CC71C3" w:rsidRPr="00A410EA" w:rsidRDefault="00CC71C3" w:rsidP="00CC71C3">
      <w:pPr>
        <w:rPr>
          <w:sz w:val="20"/>
          <w:lang w:val="el-GR"/>
        </w:rPr>
      </w:pPr>
      <w:r w:rsidRPr="00A410EA">
        <w:rPr>
          <w:sz w:val="20"/>
          <w:lang w:val="el-GR"/>
        </w:rPr>
        <w:t xml:space="preserve">Στο παρακάτω ερώτημα με χρήση της </w:t>
      </w:r>
      <w:r w:rsidRPr="00A410EA">
        <w:rPr>
          <w:sz w:val="20"/>
        </w:rPr>
        <w:t>MINUS</w:t>
      </w:r>
      <w:r w:rsidRPr="00A410EA">
        <w:rPr>
          <w:sz w:val="20"/>
          <w:lang w:val="el-GR"/>
        </w:rPr>
        <w:t xml:space="preserve"> καταφέρνουμε να αποκλείσουμε ολα τα αντίτυπα τα οποία δε είναι γραμμένα στην ελληνική γλώσσα.</w:t>
      </w:r>
      <w:r w:rsidR="00F05CF8">
        <w:rPr>
          <w:sz w:val="20"/>
          <w:lang w:val="el-GR"/>
        </w:rPr>
        <w:t xml:space="preserve"> Ουσιαστικά αυτό που θα κάνει η </w:t>
      </w:r>
      <w:r w:rsidR="00F05CF8">
        <w:rPr>
          <w:sz w:val="20"/>
        </w:rPr>
        <w:t>MINUS</w:t>
      </w:r>
      <w:r w:rsidR="00F05CF8" w:rsidRPr="00F05CF8">
        <w:rPr>
          <w:sz w:val="20"/>
          <w:lang w:val="el-GR"/>
        </w:rPr>
        <w:t xml:space="preserve"> </w:t>
      </w:r>
      <w:r w:rsidR="00F05CF8">
        <w:rPr>
          <w:sz w:val="20"/>
          <w:lang w:val="el-GR"/>
        </w:rPr>
        <w:t xml:space="preserve">είναι να εξερέσει τις ιδιότητες </w:t>
      </w:r>
      <w:r w:rsidR="00F05CF8">
        <w:rPr>
          <w:sz w:val="20"/>
        </w:rPr>
        <w:t>ab</w:t>
      </w:r>
      <w:r w:rsidR="00F05CF8" w:rsidRPr="00F05CF8">
        <w:rPr>
          <w:sz w:val="20"/>
          <w:lang w:val="el-GR"/>
        </w:rPr>
        <w:t>:</w:t>
      </w:r>
      <w:r w:rsidR="00F05CF8">
        <w:rPr>
          <w:sz w:val="20"/>
        </w:rPr>
        <w:t>language</w:t>
      </w:r>
      <w:r w:rsidR="00F05CF8" w:rsidRPr="00F05CF8">
        <w:rPr>
          <w:sz w:val="20"/>
          <w:lang w:val="el-GR"/>
        </w:rPr>
        <w:t xml:space="preserve"> </w:t>
      </w:r>
      <w:r w:rsidR="00F05CF8">
        <w:rPr>
          <w:sz w:val="20"/>
          <w:lang w:val="el-GR"/>
        </w:rPr>
        <w:t>των εντύπων που έχουν τεθεί στα ελληνικά.</w:t>
      </w:r>
      <w:r w:rsidRPr="00A410EA">
        <w:rPr>
          <w:sz w:val="20"/>
          <w:lang w:val="el-GR"/>
        </w:rPr>
        <w:t xml:space="preserve"> Έτσι λοιπόν τελικά, εμφανίζουμε τις εγγραφές των υπολοίπων βιβλίων που έχουν συγγραφεί στην αγγλική γλώσσα.</w:t>
      </w:r>
    </w:p>
    <w:p w:rsidR="00CC71C3" w:rsidRDefault="00CC71C3" w:rsidP="00CC71C3">
      <w:pPr>
        <w:rPr>
          <w:lang w:val="el-GR"/>
        </w:rPr>
      </w:pPr>
      <w:r>
        <w:rPr>
          <w:noProof/>
          <w:sz w:val="20"/>
          <w:lang w:val="el-GR" w:eastAsia="el-GR"/>
        </w:rPr>
        <w:drawing>
          <wp:inline distT="0" distB="0" distL="0" distR="0" wp14:anchorId="478693DB" wp14:editId="10E3232F">
            <wp:extent cx="3042920" cy="1119505"/>
            <wp:effectExtent l="0" t="0" r="5080" b="4445"/>
            <wp:docPr id="6" name="Picture 6" descr="C:\Users\George\Desktop\cod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orge\Desktop\codes\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2920" cy="1119505"/>
                    </a:xfrm>
                    <a:prstGeom prst="rect">
                      <a:avLst/>
                    </a:prstGeom>
                    <a:noFill/>
                    <a:ln>
                      <a:noFill/>
                    </a:ln>
                  </pic:spPr>
                </pic:pic>
              </a:graphicData>
            </a:graphic>
          </wp:inline>
        </w:drawing>
      </w:r>
    </w:p>
    <w:p w:rsidR="00E568F2" w:rsidRDefault="00E568F2" w:rsidP="00426343">
      <w:pPr>
        <w:rPr>
          <w:sz w:val="20"/>
          <w:lang w:val="el-GR"/>
        </w:rPr>
      </w:pPr>
    </w:p>
    <w:p w:rsidR="006E2EA6" w:rsidRPr="00ED3890" w:rsidRDefault="006E2EA6" w:rsidP="006E2EA6">
      <w:pPr>
        <w:pStyle w:val="Heading2"/>
        <w:rPr>
          <w:lang w:val="el-GR"/>
        </w:rPr>
      </w:pPr>
      <w:r>
        <w:rPr>
          <w:lang w:val="el-GR"/>
        </w:rPr>
        <w:t xml:space="preserve">Ερώτημα 2 </w:t>
      </w:r>
      <w:r w:rsidRPr="006E2EA6">
        <w:rPr>
          <w:lang w:val="el-GR"/>
        </w:rPr>
        <w:t xml:space="preserve">: </w:t>
      </w:r>
      <w:r>
        <w:rPr>
          <w:lang w:val="el-GR"/>
        </w:rPr>
        <w:t>Δανεισμοί οι οποίοι δε προέκυψαν από κάποια κράτηση χρήστη</w:t>
      </w:r>
    </w:p>
    <w:p w:rsidR="00233F6E" w:rsidRPr="00692970" w:rsidRDefault="006E2EA6" w:rsidP="006E2EA6">
      <w:pPr>
        <w:rPr>
          <w:sz w:val="20"/>
          <w:lang w:val="el-GR"/>
        </w:rPr>
      </w:pPr>
      <w:r w:rsidRPr="00692970">
        <w:rPr>
          <w:sz w:val="20"/>
          <w:lang w:val="el-GR"/>
        </w:rPr>
        <w:t xml:space="preserve">Σε αυτό το ερώτημα, αρχικά με χρήση της </w:t>
      </w:r>
      <w:r w:rsidRPr="00692970">
        <w:rPr>
          <w:sz w:val="20"/>
        </w:rPr>
        <w:t>FILTER</w:t>
      </w:r>
      <w:r w:rsidRPr="00692970">
        <w:rPr>
          <w:sz w:val="20"/>
          <w:lang w:val="el-GR"/>
        </w:rPr>
        <w:t xml:space="preserve"> </w:t>
      </w:r>
      <w:r w:rsidRPr="00692970">
        <w:rPr>
          <w:sz w:val="20"/>
        </w:rPr>
        <w:t>NOT</w:t>
      </w:r>
      <w:r w:rsidRPr="00692970">
        <w:rPr>
          <w:sz w:val="20"/>
          <w:lang w:val="el-GR"/>
        </w:rPr>
        <w:t xml:space="preserve"> </w:t>
      </w:r>
      <w:r w:rsidRPr="00692970">
        <w:rPr>
          <w:sz w:val="20"/>
        </w:rPr>
        <w:t>EXISTS</w:t>
      </w:r>
      <w:r w:rsidRPr="00692970">
        <w:rPr>
          <w:sz w:val="20"/>
          <w:lang w:val="el-GR"/>
        </w:rPr>
        <w:t xml:space="preserve"> επιδιώκουμε να παρουσιάσουμε το όνομα του </w:t>
      </w:r>
      <w:r w:rsidRPr="00692970">
        <w:rPr>
          <w:sz w:val="20"/>
        </w:rPr>
        <w:t>resourse</w:t>
      </w:r>
      <w:r w:rsidRPr="00692970">
        <w:rPr>
          <w:sz w:val="20"/>
          <w:lang w:val="el-GR"/>
        </w:rPr>
        <w:t xml:space="preserve"> </w:t>
      </w:r>
      <w:r w:rsidRPr="00692970">
        <w:rPr>
          <w:sz w:val="20"/>
        </w:rPr>
        <w:t>nstance</w:t>
      </w:r>
      <w:r w:rsidRPr="00692970">
        <w:rPr>
          <w:sz w:val="20"/>
          <w:lang w:val="el-GR"/>
        </w:rPr>
        <w:t>,από κάθε δανεισμό που πραγματοποιήθηκε χωρίς να έχει προκύψει η κράτηση του συγκεκριμένου εντύπου.</w:t>
      </w:r>
      <w:r w:rsidR="00F05CF8" w:rsidRPr="00692970">
        <w:rPr>
          <w:sz w:val="20"/>
          <w:lang w:val="el-GR"/>
        </w:rPr>
        <w:t xml:space="preserve"> </w:t>
      </w:r>
      <w:r w:rsidR="00A26209" w:rsidRPr="00692970">
        <w:rPr>
          <w:sz w:val="20"/>
          <w:lang w:val="el-GR"/>
        </w:rPr>
        <w:t xml:space="preserve">Η λειτουργία της </w:t>
      </w:r>
      <w:r w:rsidR="00A26209" w:rsidRPr="00692970">
        <w:rPr>
          <w:sz w:val="20"/>
        </w:rPr>
        <w:t>FILTER</w:t>
      </w:r>
      <w:r w:rsidR="00A26209" w:rsidRPr="00692970">
        <w:rPr>
          <w:sz w:val="20"/>
          <w:lang w:val="el-GR"/>
        </w:rPr>
        <w:t xml:space="preserve"> είναι να φιλτράρει τα αποτελέσματα των </w:t>
      </w:r>
      <w:r w:rsidR="00A26209" w:rsidRPr="00692970">
        <w:rPr>
          <w:sz w:val="20"/>
        </w:rPr>
        <w:t>select</w:t>
      </w:r>
      <w:r w:rsidR="00A26209" w:rsidRPr="00692970">
        <w:rPr>
          <w:sz w:val="20"/>
          <w:lang w:val="el-GR"/>
        </w:rPr>
        <w:t xml:space="preserve"> εντολών καθώς και με την βοήθεια της </w:t>
      </w:r>
      <w:r w:rsidR="00A26209" w:rsidRPr="00692970">
        <w:rPr>
          <w:sz w:val="20"/>
        </w:rPr>
        <w:t>NOT</w:t>
      </w:r>
      <w:r w:rsidR="00A26209" w:rsidRPr="00692970">
        <w:rPr>
          <w:sz w:val="20"/>
          <w:lang w:val="el-GR"/>
        </w:rPr>
        <w:t xml:space="preserve"> </w:t>
      </w:r>
      <w:r w:rsidR="00A26209" w:rsidRPr="00692970">
        <w:rPr>
          <w:sz w:val="20"/>
        </w:rPr>
        <w:t>EXISTS</w:t>
      </w:r>
      <w:r w:rsidR="00A26209" w:rsidRPr="00692970">
        <w:rPr>
          <w:sz w:val="20"/>
          <w:lang w:val="el-GR"/>
        </w:rPr>
        <w:t xml:space="preserve"> να επισημάνει στην </w:t>
      </w:r>
      <w:r w:rsidR="00A26209" w:rsidRPr="00692970">
        <w:rPr>
          <w:sz w:val="20"/>
        </w:rPr>
        <w:t>filter</w:t>
      </w:r>
      <w:r w:rsidR="00A26209" w:rsidRPr="00692970">
        <w:rPr>
          <w:sz w:val="20"/>
          <w:lang w:val="el-GR"/>
        </w:rPr>
        <w:t xml:space="preserve"> ότι δε θέλουμε να διαθέτουμε τα </w:t>
      </w:r>
      <w:r w:rsidR="00A26209" w:rsidRPr="00692970">
        <w:rPr>
          <w:sz w:val="20"/>
        </w:rPr>
        <w:t>instance</w:t>
      </w:r>
      <w:r w:rsidR="00A26209" w:rsidRPr="00692970">
        <w:rPr>
          <w:sz w:val="20"/>
          <w:lang w:val="el-GR"/>
        </w:rPr>
        <w:t xml:space="preserve"> των εντύπων που δανείστηκαν και είχαν θέσει τιμή στο </w:t>
      </w:r>
      <w:r w:rsidR="00A26209" w:rsidRPr="00692970">
        <w:rPr>
          <w:sz w:val="20"/>
        </w:rPr>
        <w:t>object</w:t>
      </w:r>
      <w:r w:rsidR="00A26209" w:rsidRPr="00692970">
        <w:rPr>
          <w:sz w:val="20"/>
          <w:lang w:val="el-GR"/>
        </w:rPr>
        <w:t xml:space="preserve"> </w:t>
      </w:r>
      <w:r w:rsidR="00A26209" w:rsidRPr="00692970">
        <w:rPr>
          <w:sz w:val="20"/>
        </w:rPr>
        <w:t>propertie</w:t>
      </w:r>
      <w:r w:rsidR="00A26209" w:rsidRPr="00692970">
        <w:rPr>
          <w:sz w:val="20"/>
          <w:lang w:val="el-GR"/>
        </w:rPr>
        <w:t xml:space="preserve"> </w:t>
      </w:r>
      <w:r w:rsidR="00A26209" w:rsidRPr="00692970">
        <w:rPr>
          <w:sz w:val="20"/>
        </w:rPr>
        <w:t>from</w:t>
      </w:r>
      <w:r w:rsidR="00A26209" w:rsidRPr="00692970">
        <w:rPr>
          <w:sz w:val="20"/>
          <w:lang w:val="el-GR"/>
        </w:rPr>
        <w:t>_</w:t>
      </w:r>
      <w:r w:rsidR="00A26209" w:rsidRPr="00692970">
        <w:rPr>
          <w:sz w:val="20"/>
        </w:rPr>
        <w:t>kratisi</w:t>
      </w:r>
      <w:r w:rsidR="00A26209" w:rsidRPr="00692970">
        <w:rPr>
          <w:sz w:val="20"/>
          <w:lang w:val="el-GR"/>
        </w:rPr>
        <w:t>.</w:t>
      </w:r>
    </w:p>
    <w:p w:rsidR="00233F6E" w:rsidRPr="006E2EA6" w:rsidRDefault="00233F6E" w:rsidP="006E2EA6">
      <w:pPr>
        <w:rPr>
          <w:lang w:val="el-GR"/>
        </w:rPr>
      </w:pPr>
    </w:p>
    <w:p w:rsidR="00A26209" w:rsidRPr="00F64F8B" w:rsidRDefault="006E2EA6" w:rsidP="00426343">
      <w:pPr>
        <w:rPr>
          <w:lang w:val="el-GR"/>
        </w:rPr>
      </w:pPr>
      <w:r>
        <w:rPr>
          <w:noProof/>
          <w:lang w:val="el-GR" w:eastAsia="el-GR"/>
        </w:rPr>
        <w:drawing>
          <wp:inline distT="0" distB="0" distL="0" distR="0">
            <wp:extent cx="3050540" cy="995045"/>
            <wp:effectExtent l="0" t="0" r="0" b="0"/>
            <wp:docPr id="7" name="Picture 7" descr="C:\Users\George\Desktop\cod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orge\Desktop\codes\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0540" cy="995045"/>
                    </a:xfrm>
                    <a:prstGeom prst="rect">
                      <a:avLst/>
                    </a:prstGeom>
                    <a:noFill/>
                    <a:ln>
                      <a:noFill/>
                    </a:ln>
                  </pic:spPr>
                </pic:pic>
              </a:graphicData>
            </a:graphic>
          </wp:inline>
        </w:drawing>
      </w:r>
    </w:p>
    <w:p w:rsidR="006E2EA6" w:rsidRPr="006E2EA6" w:rsidRDefault="006E2EA6" w:rsidP="00426343">
      <w:pPr>
        <w:rPr>
          <w:sz w:val="20"/>
          <w:lang w:val="el-GR"/>
        </w:rPr>
      </w:pPr>
    </w:p>
    <w:p w:rsidR="00F64F8B" w:rsidRDefault="006E2EA6" w:rsidP="00426343">
      <w:pPr>
        <w:rPr>
          <w:sz w:val="20"/>
          <w:lang w:val="el-GR"/>
        </w:rPr>
      </w:pPr>
      <w:r>
        <w:rPr>
          <w:sz w:val="20"/>
          <w:lang w:val="el-GR"/>
        </w:rPr>
        <w:t xml:space="preserve">Μία ενναλακτική σκοπιά επίλυσης του ίδιου προβλήματος είναι πως θα μπορούσαμε να χρησιμοποιήσουμε </w:t>
      </w:r>
      <w:r w:rsidR="00F64F8B" w:rsidRPr="00F64F8B">
        <w:rPr>
          <w:sz w:val="20"/>
          <w:lang w:val="el-GR"/>
        </w:rPr>
        <w:t xml:space="preserve"> </w:t>
      </w:r>
      <w:r w:rsidR="00F64F8B">
        <w:rPr>
          <w:sz w:val="20"/>
          <w:lang w:val="el-GR"/>
        </w:rPr>
        <w:t xml:space="preserve">την </w:t>
      </w:r>
      <w:r w:rsidR="00F64F8B">
        <w:rPr>
          <w:sz w:val="20"/>
        </w:rPr>
        <w:t>optional</w:t>
      </w:r>
      <w:r w:rsidR="00F64F8B" w:rsidRPr="00F64F8B">
        <w:rPr>
          <w:sz w:val="20"/>
          <w:lang w:val="el-GR"/>
        </w:rPr>
        <w:t xml:space="preserve"> </w:t>
      </w:r>
      <w:r w:rsidR="00F64F8B">
        <w:rPr>
          <w:sz w:val="20"/>
          <w:lang w:val="el-GR"/>
        </w:rPr>
        <w:t xml:space="preserve">και την </w:t>
      </w:r>
      <w:r w:rsidR="00F64F8B">
        <w:rPr>
          <w:sz w:val="20"/>
        </w:rPr>
        <w:t>bound</w:t>
      </w:r>
      <w:r w:rsidR="00F64F8B" w:rsidRPr="00F64F8B">
        <w:rPr>
          <w:sz w:val="20"/>
          <w:lang w:val="el-GR"/>
        </w:rPr>
        <w:t xml:space="preserve"> </w:t>
      </w:r>
      <w:r w:rsidR="00F64F8B">
        <w:rPr>
          <w:sz w:val="20"/>
          <w:lang w:val="el-GR"/>
        </w:rPr>
        <w:t xml:space="preserve">για να πάρουμε το ίδιο ακριβώς αποτέλεσμα. Στο παρόν λοιπόν ερώτημα εμφανίζουμε και πάλι το </w:t>
      </w:r>
      <w:r w:rsidR="00F64F8B">
        <w:rPr>
          <w:sz w:val="20"/>
        </w:rPr>
        <w:t>instance</w:t>
      </w:r>
      <w:r w:rsidR="00F64F8B" w:rsidRPr="00F64F8B">
        <w:rPr>
          <w:sz w:val="20"/>
          <w:lang w:val="el-GR"/>
        </w:rPr>
        <w:t xml:space="preserve"> </w:t>
      </w:r>
      <w:r w:rsidR="00F64F8B">
        <w:rPr>
          <w:sz w:val="20"/>
        </w:rPr>
        <w:t>name</w:t>
      </w:r>
      <w:r w:rsidR="00F64F8B" w:rsidRPr="00F64F8B">
        <w:rPr>
          <w:sz w:val="20"/>
          <w:lang w:val="el-GR"/>
        </w:rPr>
        <w:t xml:space="preserve"> </w:t>
      </w:r>
      <w:r w:rsidR="00F64F8B">
        <w:rPr>
          <w:sz w:val="20"/>
          <w:lang w:val="el-GR"/>
        </w:rPr>
        <w:t xml:space="preserve">του </w:t>
      </w:r>
      <w:r w:rsidR="00F64F8B">
        <w:rPr>
          <w:sz w:val="20"/>
        </w:rPr>
        <w:t>resourse</w:t>
      </w:r>
      <w:r w:rsidR="00F64F8B" w:rsidRPr="00F64F8B">
        <w:rPr>
          <w:sz w:val="20"/>
          <w:lang w:val="el-GR"/>
        </w:rPr>
        <w:t xml:space="preserve"> </w:t>
      </w:r>
      <w:r w:rsidR="00F64F8B">
        <w:rPr>
          <w:sz w:val="20"/>
          <w:lang w:val="el-GR"/>
        </w:rPr>
        <w:t xml:space="preserve">καθώς και την ημέρα δανεισμού για τα </w:t>
      </w:r>
      <w:r w:rsidR="00F64F8B">
        <w:rPr>
          <w:sz w:val="20"/>
        </w:rPr>
        <w:t>resourse</w:t>
      </w:r>
      <w:r w:rsidR="00F64F8B" w:rsidRPr="00F64F8B">
        <w:rPr>
          <w:sz w:val="20"/>
          <w:lang w:val="el-GR"/>
        </w:rPr>
        <w:t xml:space="preserve"> </w:t>
      </w:r>
      <w:r w:rsidR="00F64F8B">
        <w:rPr>
          <w:sz w:val="20"/>
          <w:lang w:val="el-GR"/>
        </w:rPr>
        <w:t xml:space="preserve">τα οποία διαθέτουν τιμή στα </w:t>
      </w:r>
      <w:r w:rsidR="00F64F8B">
        <w:rPr>
          <w:sz w:val="20"/>
        </w:rPr>
        <w:t>data</w:t>
      </w:r>
      <w:r w:rsidR="00F64F8B" w:rsidRPr="00F64F8B">
        <w:rPr>
          <w:sz w:val="20"/>
          <w:lang w:val="el-GR"/>
        </w:rPr>
        <w:t xml:space="preserve"> </w:t>
      </w:r>
      <w:r w:rsidR="00F64F8B">
        <w:rPr>
          <w:sz w:val="20"/>
        </w:rPr>
        <w:t>properties</w:t>
      </w:r>
      <w:r w:rsidR="00F64F8B" w:rsidRPr="00F64F8B">
        <w:rPr>
          <w:sz w:val="20"/>
          <w:lang w:val="el-GR"/>
        </w:rPr>
        <w:t xml:space="preserve"> </w:t>
      </w:r>
      <w:r w:rsidR="00F64F8B">
        <w:rPr>
          <w:sz w:val="20"/>
        </w:rPr>
        <w:t>lented</w:t>
      </w:r>
      <w:r w:rsidR="00F64F8B" w:rsidRPr="00F64F8B">
        <w:rPr>
          <w:sz w:val="20"/>
          <w:lang w:val="el-GR"/>
        </w:rPr>
        <w:t>_</w:t>
      </w:r>
      <w:r w:rsidR="00F64F8B">
        <w:rPr>
          <w:sz w:val="20"/>
        </w:rPr>
        <w:t>resourse</w:t>
      </w:r>
      <w:r w:rsidR="00F64F8B" w:rsidRPr="00F64F8B">
        <w:rPr>
          <w:sz w:val="20"/>
          <w:lang w:val="el-GR"/>
        </w:rPr>
        <w:t xml:space="preserve">, </w:t>
      </w:r>
      <w:r w:rsidR="00F64F8B">
        <w:rPr>
          <w:sz w:val="20"/>
        </w:rPr>
        <w:t>transaction</w:t>
      </w:r>
      <w:r w:rsidR="00F64F8B" w:rsidRPr="00F64F8B">
        <w:rPr>
          <w:sz w:val="20"/>
          <w:lang w:val="el-GR"/>
        </w:rPr>
        <w:t>_</w:t>
      </w:r>
      <w:r w:rsidR="00F64F8B">
        <w:rPr>
          <w:sz w:val="20"/>
        </w:rPr>
        <w:t>date</w:t>
      </w:r>
      <w:r w:rsidR="00F64F8B" w:rsidRPr="00F64F8B">
        <w:rPr>
          <w:sz w:val="20"/>
          <w:lang w:val="el-GR"/>
        </w:rPr>
        <w:t xml:space="preserve"> </w:t>
      </w:r>
      <w:r w:rsidR="00F64F8B">
        <w:rPr>
          <w:sz w:val="20"/>
          <w:lang w:val="el-GR"/>
        </w:rPr>
        <w:t xml:space="preserve">καθώς δε είναι απαραίτητο να έχει τεθεί το </w:t>
      </w:r>
      <w:r w:rsidR="00F64F8B">
        <w:rPr>
          <w:sz w:val="20"/>
        </w:rPr>
        <w:t>object</w:t>
      </w:r>
      <w:r w:rsidR="00F64F8B" w:rsidRPr="00F64F8B">
        <w:rPr>
          <w:sz w:val="20"/>
          <w:lang w:val="el-GR"/>
        </w:rPr>
        <w:t xml:space="preserve"> </w:t>
      </w:r>
      <w:r w:rsidR="00F64F8B">
        <w:rPr>
          <w:sz w:val="20"/>
        </w:rPr>
        <w:t>propertie</w:t>
      </w:r>
      <w:r w:rsidR="00F64F8B" w:rsidRPr="00F64F8B">
        <w:rPr>
          <w:sz w:val="20"/>
          <w:lang w:val="el-GR"/>
        </w:rPr>
        <w:t xml:space="preserve"> </w:t>
      </w:r>
      <w:r w:rsidR="00F64F8B">
        <w:rPr>
          <w:sz w:val="20"/>
        </w:rPr>
        <w:t>from</w:t>
      </w:r>
      <w:r w:rsidR="00F64F8B" w:rsidRPr="00F64F8B">
        <w:rPr>
          <w:sz w:val="20"/>
          <w:lang w:val="el-GR"/>
        </w:rPr>
        <w:t>_</w:t>
      </w:r>
      <w:r w:rsidR="00F64F8B">
        <w:rPr>
          <w:sz w:val="20"/>
        </w:rPr>
        <w:t>kratisi</w:t>
      </w:r>
      <w:r w:rsidR="00F64F8B">
        <w:rPr>
          <w:sz w:val="20"/>
          <w:lang w:val="el-GR"/>
        </w:rPr>
        <w:t xml:space="preserve">. Στην συγκεκριμένη όμως περίπτωση θα παίρναμε απλώς τα  </w:t>
      </w:r>
      <w:r w:rsidR="00F64F8B">
        <w:rPr>
          <w:sz w:val="20"/>
        </w:rPr>
        <w:t>instance</w:t>
      </w:r>
      <w:r w:rsidR="0098214E">
        <w:rPr>
          <w:sz w:val="20"/>
          <w:lang w:val="el-GR"/>
        </w:rPr>
        <w:t>s</w:t>
      </w:r>
      <w:r w:rsidR="00F64F8B">
        <w:rPr>
          <w:sz w:val="20"/>
          <w:lang w:val="el-GR"/>
        </w:rPr>
        <w:t xml:space="preserve"> από όλους. Για αυτόν τον λόγο με την προσθήκη της </w:t>
      </w:r>
      <w:r w:rsidR="00F64F8B">
        <w:rPr>
          <w:sz w:val="20"/>
        </w:rPr>
        <w:t>FILTER</w:t>
      </w:r>
      <w:r w:rsidR="00F64F8B" w:rsidRPr="00F64F8B">
        <w:rPr>
          <w:sz w:val="20"/>
          <w:lang w:val="el-GR"/>
        </w:rPr>
        <w:t>(</w:t>
      </w:r>
      <w:r w:rsidR="00F64F8B">
        <w:rPr>
          <w:sz w:val="20"/>
        </w:rPr>
        <w:t>BOUND</w:t>
      </w:r>
      <w:r w:rsidR="00F64F8B" w:rsidRPr="00F64F8B">
        <w:rPr>
          <w:sz w:val="20"/>
          <w:lang w:val="el-GR"/>
        </w:rPr>
        <w:t xml:space="preserve">()) </w:t>
      </w:r>
      <w:r w:rsidR="00F64F8B">
        <w:rPr>
          <w:sz w:val="20"/>
          <w:lang w:val="el-GR"/>
        </w:rPr>
        <w:t xml:space="preserve">φιλτράρουμε τα παραπάνω </w:t>
      </w:r>
      <w:r w:rsidR="00F64F8B">
        <w:rPr>
          <w:sz w:val="20"/>
        </w:rPr>
        <w:t>instance</w:t>
      </w:r>
      <w:r w:rsidR="00837DB4">
        <w:rPr>
          <w:sz w:val="20"/>
        </w:rPr>
        <w:t>s</w:t>
      </w:r>
      <w:r w:rsidR="00837DB4" w:rsidRPr="00837DB4">
        <w:rPr>
          <w:sz w:val="20"/>
          <w:lang w:val="el-GR"/>
        </w:rPr>
        <w:t xml:space="preserve"> </w:t>
      </w:r>
      <w:r w:rsidR="00837DB4">
        <w:rPr>
          <w:sz w:val="20"/>
          <w:lang w:val="el-GR"/>
        </w:rPr>
        <w:t xml:space="preserve">και αποκλείουμε τις εγγραφές που είχαν τιμή στο </w:t>
      </w:r>
      <w:r w:rsidR="00837DB4">
        <w:rPr>
          <w:sz w:val="20"/>
        </w:rPr>
        <w:t>from</w:t>
      </w:r>
      <w:r w:rsidR="00837DB4" w:rsidRPr="00837DB4">
        <w:rPr>
          <w:sz w:val="20"/>
          <w:lang w:val="el-GR"/>
        </w:rPr>
        <w:t>_</w:t>
      </w:r>
      <w:r w:rsidR="00837DB4">
        <w:rPr>
          <w:sz w:val="20"/>
        </w:rPr>
        <w:t>kratisi</w:t>
      </w:r>
      <w:r w:rsidR="00837DB4" w:rsidRPr="00837DB4">
        <w:rPr>
          <w:sz w:val="20"/>
          <w:lang w:val="el-GR"/>
        </w:rPr>
        <w:t xml:space="preserve"> </w:t>
      </w:r>
      <w:r w:rsidR="00837DB4">
        <w:rPr>
          <w:sz w:val="20"/>
          <w:lang w:val="el-GR"/>
        </w:rPr>
        <w:t>δηλαδή αυτά τα οποία είχαν προκύψει από κράτηση.</w:t>
      </w:r>
    </w:p>
    <w:p w:rsidR="00837DB4" w:rsidRPr="00F64F8B" w:rsidRDefault="00837DB4" w:rsidP="00426343">
      <w:pPr>
        <w:rPr>
          <w:sz w:val="20"/>
          <w:lang w:val="el-GR"/>
        </w:rPr>
      </w:pPr>
    </w:p>
    <w:p w:rsidR="00E568F2" w:rsidRDefault="00F64F8B" w:rsidP="00426343">
      <w:pPr>
        <w:rPr>
          <w:sz w:val="20"/>
          <w:lang w:val="el-GR"/>
        </w:rPr>
      </w:pPr>
      <w:r>
        <w:rPr>
          <w:noProof/>
          <w:sz w:val="20"/>
          <w:lang w:val="el-GR" w:eastAsia="el-GR"/>
        </w:rPr>
        <w:lastRenderedPageBreak/>
        <w:drawing>
          <wp:inline distT="0" distB="0" distL="0" distR="0">
            <wp:extent cx="3050540" cy="1184910"/>
            <wp:effectExtent l="0" t="0" r="0" b="0"/>
            <wp:docPr id="8" name="Picture 8" descr="C:\Users\George\Desktop\codes\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orge\Desktop\codes\2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0540" cy="1184910"/>
                    </a:xfrm>
                    <a:prstGeom prst="rect">
                      <a:avLst/>
                    </a:prstGeom>
                    <a:noFill/>
                    <a:ln>
                      <a:noFill/>
                    </a:ln>
                  </pic:spPr>
                </pic:pic>
              </a:graphicData>
            </a:graphic>
          </wp:inline>
        </w:drawing>
      </w:r>
    </w:p>
    <w:p w:rsidR="00E568F2" w:rsidRPr="00E568F2" w:rsidRDefault="00E568F2" w:rsidP="00426343">
      <w:pPr>
        <w:rPr>
          <w:sz w:val="20"/>
          <w:lang w:val="el-GR"/>
        </w:rPr>
      </w:pPr>
      <w:r>
        <w:rPr>
          <w:sz w:val="20"/>
          <w:lang w:val="el-GR"/>
        </w:rPr>
        <w:t xml:space="preserve"> </w:t>
      </w:r>
    </w:p>
    <w:p w:rsidR="00E5193C" w:rsidRDefault="00864BC3" w:rsidP="00405B79">
      <w:pPr>
        <w:pStyle w:val="Heading2"/>
        <w:rPr>
          <w:lang w:val="el-GR"/>
        </w:rPr>
      </w:pPr>
      <w:r>
        <w:rPr>
          <w:lang w:val="el-GR"/>
        </w:rPr>
        <w:t xml:space="preserve">Ερώτημα 3 </w:t>
      </w:r>
      <w:r w:rsidRPr="00405B79">
        <w:rPr>
          <w:lang w:val="el-GR"/>
        </w:rPr>
        <w:t>:</w:t>
      </w:r>
      <w:r w:rsidR="00405B79" w:rsidRPr="00405B79">
        <w:rPr>
          <w:lang w:val="el-GR"/>
        </w:rPr>
        <w:t xml:space="preserve"> </w:t>
      </w:r>
      <w:r w:rsidR="00405B79">
        <w:rPr>
          <w:lang w:val="el-GR"/>
        </w:rPr>
        <w:t>Άνθρωποι οι οποίοι είναι είτε χρήστες, είτε συγγραφείς, με όνομα το οποίο ξεκινάει με α ή μ χωρίς να έχει σημασία κεφαλαίο ή μικρό και ταξινόμηση τους ηλικιακά από τον μεγαλυτερό προς τον μικρότερο.</w:t>
      </w:r>
      <w:r w:rsidRPr="00405B79">
        <w:rPr>
          <w:lang w:val="el-GR"/>
        </w:rPr>
        <w:t xml:space="preserve"> </w:t>
      </w:r>
    </w:p>
    <w:p w:rsidR="00405B79" w:rsidRDefault="00405B79" w:rsidP="00405B79">
      <w:pPr>
        <w:rPr>
          <w:lang w:val="el-GR"/>
        </w:rPr>
      </w:pPr>
    </w:p>
    <w:p w:rsidR="00D80A1F" w:rsidRDefault="005300C7" w:rsidP="00405B79">
      <w:pPr>
        <w:rPr>
          <w:sz w:val="20"/>
          <w:lang w:val="el-GR"/>
        </w:rPr>
      </w:pPr>
      <w:r w:rsidRPr="00692970">
        <w:rPr>
          <w:sz w:val="20"/>
          <w:lang w:val="el-GR"/>
        </w:rPr>
        <w:t xml:space="preserve">Στο παρόν ερώτημα εμφανίζουμε το όνομα, το επώνυμο και την ημερομηνία γέννησης των </w:t>
      </w:r>
      <w:r w:rsidRPr="00692970">
        <w:rPr>
          <w:sz w:val="20"/>
        </w:rPr>
        <w:t>instances</w:t>
      </w:r>
      <w:r w:rsidRPr="00692970">
        <w:rPr>
          <w:sz w:val="20"/>
          <w:lang w:val="el-GR"/>
        </w:rPr>
        <w:t xml:space="preserve"> των οποίων είναι οποιουδήποτε </w:t>
      </w:r>
      <w:r w:rsidRPr="00692970">
        <w:rPr>
          <w:sz w:val="20"/>
        </w:rPr>
        <w:t>type</w:t>
      </w:r>
      <w:r w:rsidRPr="00692970">
        <w:rPr>
          <w:sz w:val="20"/>
          <w:lang w:val="el-GR"/>
        </w:rPr>
        <w:t xml:space="preserve"> καθώς αποθηκεύουμε το </w:t>
      </w:r>
      <w:r w:rsidRPr="00692970">
        <w:rPr>
          <w:sz w:val="20"/>
        </w:rPr>
        <w:t>type</w:t>
      </w:r>
      <w:r w:rsidRPr="00692970">
        <w:rPr>
          <w:sz w:val="20"/>
          <w:lang w:val="el-GR"/>
        </w:rPr>
        <w:t>,</w:t>
      </w:r>
      <w:r w:rsidRPr="00692970">
        <w:rPr>
          <w:sz w:val="20"/>
        </w:rPr>
        <w:t>name</w:t>
      </w:r>
      <w:r w:rsidRPr="00692970">
        <w:rPr>
          <w:sz w:val="20"/>
          <w:lang w:val="el-GR"/>
        </w:rPr>
        <w:t>,</w:t>
      </w:r>
      <w:r w:rsidRPr="00692970">
        <w:rPr>
          <w:sz w:val="20"/>
        </w:rPr>
        <w:t>surname</w:t>
      </w:r>
      <w:r w:rsidRPr="00692970">
        <w:rPr>
          <w:sz w:val="20"/>
          <w:lang w:val="el-GR"/>
        </w:rPr>
        <w:t xml:space="preserve"> για φιλτράρισμα των 2 και εμφάνιση τους αργότερα. Στην συνέχεια με χρήση της </w:t>
      </w:r>
      <w:r w:rsidRPr="00692970">
        <w:rPr>
          <w:sz w:val="20"/>
        </w:rPr>
        <w:t>FILTER</w:t>
      </w:r>
      <w:r w:rsidRPr="00692970">
        <w:rPr>
          <w:sz w:val="20"/>
          <w:lang w:val="el-GR"/>
        </w:rPr>
        <w:t>(</w:t>
      </w:r>
      <w:r w:rsidRPr="00692970">
        <w:rPr>
          <w:sz w:val="20"/>
        </w:rPr>
        <w:t>regex</w:t>
      </w:r>
      <w:r w:rsidRPr="00692970">
        <w:rPr>
          <w:sz w:val="20"/>
          <w:lang w:val="el-GR"/>
        </w:rPr>
        <w:t>()) θα φιλτράρουμε το όνομα</w:t>
      </w:r>
      <w:r w:rsidR="003120CC" w:rsidRPr="00692970">
        <w:rPr>
          <w:sz w:val="20"/>
          <w:lang w:val="el-GR"/>
        </w:rPr>
        <w:t xml:space="preserve"> ώστε να ξεκινάει από μ ή απο α και με την βοήθεια του “</w:t>
      </w:r>
      <w:r w:rsidR="003120CC" w:rsidRPr="00692970">
        <w:rPr>
          <w:sz w:val="20"/>
        </w:rPr>
        <w:t>I</w:t>
      </w:r>
      <w:r w:rsidR="003120CC" w:rsidRPr="00692970">
        <w:rPr>
          <w:sz w:val="20"/>
          <w:lang w:val="el-GR"/>
        </w:rPr>
        <w:t>” = “</w:t>
      </w:r>
      <w:r w:rsidR="003120CC" w:rsidRPr="00692970">
        <w:rPr>
          <w:sz w:val="20"/>
        </w:rPr>
        <w:t>ignore</w:t>
      </w:r>
      <w:r w:rsidR="003120CC" w:rsidRPr="00692970">
        <w:rPr>
          <w:sz w:val="20"/>
          <w:lang w:val="el-GR"/>
        </w:rPr>
        <w:t xml:space="preserve"> </w:t>
      </w:r>
      <w:r w:rsidR="003120CC" w:rsidRPr="00692970">
        <w:rPr>
          <w:sz w:val="20"/>
        </w:rPr>
        <w:t>case</w:t>
      </w:r>
      <w:r w:rsidR="003120CC" w:rsidRPr="00692970">
        <w:rPr>
          <w:sz w:val="20"/>
          <w:lang w:val="el-GR"/>
        </w:rPr>
        <w:t>” θα μας βοηθήσει να μην μας επηρεάζει αν αυτά θα είναι κεφαλαία ή μικρά.</w:t>
      </w:r>
      <w:r w:rsidRPr="00692970">
        <w:rPr>
          <w:sz w:val="20"/>
          <w:lang w:val="el-GR"/>
        </w:rPr>
        <w:t xml:space="preserve"> </w:t>
      </w:r>
    </w:p>
    <w:p w:rsidR="00ED3890" w:rsidRPr="00692970" w:rsidRDefault="00ED3890" w:rsidP="00405B79">
      <w:pPr>
        <w:rPr>
          <w:sz w:val="20"/>
          <w:lang w:val="el-GR"/>
        </w:rPr>
      </w:pPr>
    </w:p>
    <w:p w:rsidR="00405B79" w:rsidRDefault="00D80A1F" w:rsidP="00405B79">
      <w:pPr>
        <w:rPr>
          <w:lang w:val="el-GR"/>
        </w:rPr>
      </w:pPr>
      <w:r>
        <w:rPr>
          <w:noProof/>
          <w:lang w:val="el-GR" w:eastAsia="el-GR"/>
        </w:rPr>
        <w:drawing>
          <wp:inline distT="0" distB="0" distL="0" distR="0">
            <wp:extent cx="3042920" cy="951230"/>
            <wp:effectExtent l="0" t="0" r="5080" b="1270"/>
            <wp:docPr id="9" name="Picture 9" descr="C:\Users\George\Desktop\cod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orge\Desktop\codes\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2920" cy="951230"/>
                    </a:xfrm>
                    <a:prstGeom prst="rect">
                      <a:avLst/>
                    </a:prstGeom>
                    <a:noFill/>
                    <a:ln>
                      <a:noFill/>
                    </a:ln>
                  </pic:spPr>
                </pic:pic>
              </a:graphicData>
            </a:graphic>
          </wp:inline>
        </w:drawing>
      </w:r>
    </w:p>
    <w:p w:rsidR="00841C96" w:rsidRDefault="00841C96" w:rsidP="00405B79">
      <w:pPr>
        <w:rPr>
          <w:lang w:val="el-GR"/>
        </w:rPr>
      </w:pPr>
    </w:p>
    <w:p w:rsidR="00841C96" w:rsidRPr="00692970" w:rsidRDefault="00841C96" w:rsidP="00405B79">
      <w:pPr>
        <w:rPr>
          <w:sz w:val="20"/>
          <w:lang w:val="el-GR"/>
        </w:rPr>
      </w:pPr>
      <w:r w:rsidRPr="00692970">
        <w:rPr>
          <w:sz w:val="20"/>
          <w:lang w:val="el-GR"/>
        </w:rPr>
        <w:t>Διαφορετικά το ίδιο ερώτημα μπορεί να υλοποιηθεί με τον παρακάτω τρόπο.</w:t>
      </w:r>
      <w:r w:rsidR="00533B5A" w:rsidRPr="00692970">
        <w:rPr>
          <w:sz w:val="20"/>
          <w:lang w:val="el-GR"/>
        </w:rPr>
        <w:t xml:space="preserve"> Αρχικά παρόμοια όπως στην παραπάνω περίπτωση θα αποθηκεύσουμε το όνομα το επώνυμο καθώς και την ημερομηνία γέννησης αυτών των </w:t>
      </w:r>
      <w:r w:rsidR="00533B5A" w:rsidRPr="00692970">
        <w:rPr>
          <w:sz w:val="20"/>
        </w:rPr>
        <w:t>instances</w:t>
      </w:r>
      <w:r w:rsidR="00CD22BB" w:rsidRPr="00692970">
        <w:rPr>
          <w:sz w:val="20"/>
          <w:lang w:val="el-GR"/>
        </w:rPr>
        <w:t xml:space="preserve">. Με την βοήθεια της </w:t>
      </w:r>
      <w:r w:rsidR="00CD22BB" w:rsidRPr="00692970">
        <w:rPr>
          <w:sz w:val="20"/>
        </w:rPr>
        <w:t>UNION</w:t>
      </w:r>
      <w:r w:rsidR="00CD22BB" w:rsidRPr="00692970">
        <w:rPr>
          <w:sz w:val="20"/>
          <w:lang w:val="el-GR"/>
        </w:rPr>
        <w:t xml:space="preserve"> θα λάβουμε τα </w:t>
      </w:r>
      <w:r w:rsidR="00CD22BB" w:rsidRPr="00692970">
        <w:rPr>
          <w:sz w:val="20"/>
        </w:rPr>
        <w:t>Instances</w:t>
      </w:r>
      <w:r w:rsidR="00CD22BB" w:rsidRPr="00692970">
        <w:rPr>
          <w:sz w:val="20"/>
          <w:lang w:val="el-GR"/>
        </w:rPr>
        <w:t xml:space="preserve"> τα οποία</w:t>
      </w:r>
      <w:r w:rsidR="00533B5A" w:rsidRPr="00692970">
        <w:rPr>
          <w:sz w:val="20"/>
          <w:lang w:val="el-GR"/>
        </w:rPr>
        <w:t xml:space="preserve"> </w:t>
      </w:r>
      <w:r w:rsidR="00CD22BB" w:rsidRPr="00692970">
        <w:rPr>
          <w:sz w:val="20"/>
          <w:lang w:val="el-GR"/>
        </w:rPr>
        <w:t xml:space="preserve">έχουν </w:t>
      </w:r>
      <w:r w:rsidR="00CD22BB" w:rsidRPr="00692970">
        <w:rPr>
          <w:sz w:val="20"/>
        </w:rPr>
        <w:t>type</w:t>
      </w:r>
      <w:r w:rsidR="00CD22BB" w:rsidRPr="00692970">
        <w:rPr>
          <w:sz w:val="20"/>
          <w:lang w:val="el-GR"/>
        </w:rPr>
        <w:t xml:space="preserve"> </w:t>
      </w:r>
      <w:r w:rsidR="00CD22BB" w:rsidRPr="00692970">
        <w:rPr>
          <w:sz w:val="20"/>
        </w:rPr>
        <w:t>ab</w:t>
      </w:r>
      <w:r w:rsidR="00CD22BB" w:rsidRPr="00692970">
        <w:rPr>
          <w:sz w:val="20"/>
          <w:lang w:val="el-GR"/>
        </w:rPr>
        <w:t>:</w:t>
      </w:r>
      <w:r w:rsidR="00CD22BB" w:rsidRPr="00692970">
        <w:rPr>
          <w:sz w:val="20"/>
        </w:rPr>
        <w:t>User</w:t>
      </w:r>
      <w:r w:rsidR="00CD22BB" w:rsidRPr="00692970">
        <w:rPr>
          <w:sz w:val="20"/>
          <w:lang w:val="el-GR"/>
        </w:rPr>
        <w:t xml:space="preserve"> είτε </w:t>
      </w:r>
      <w:r w:rsidR="00CD22BB" w:rsidRPr="00692970">
        <w:rPr>
          <w:sz w:val="20"/>
        </w:rPr>
        <w:t>ab</w:t>
      </w:r>
      <w:r w:rsidR="00CD22BB" w:rsidRPr="00692970">
        <w:rPr>
          <w:sz w:val="20"/>
          <w:lang w:val="el-GR"/>
        </w:rPr>
        <w:t>:</w:t>
      </w:r>
      <w:r w:rsidR="00CD22BB" w:rsidRPr="00692970">
        <w:rPr>
          <w:sz w:val="20"/>
        </w:rPr>
        <w:t>Syggrafeas</w:t>
      </w:r>
      <w:r w:rsidR="00CD22BB" w:rsidRPr="00692970">
        <w:rPr>
          <w:sz w:val="20"/>
          <w:lang w:val="el-GR"/>
        </w:rPr>
        <w:t xml:space="preserve">. Και με χρήση της ίδιας </w:t>
      </w:r>
      <w:r w:rsidR="00CD22BB" w:rsidRPr="00692970">
        <w:rPr>
          <w:sz w:val="20"/>
        </w:rPr>
        <w:t>FILTER</w:t>
      </w:r>
      <w:r w:rsidR="00CD22BB" w:rsidRPr="00692970">
        <w:rPr>
          <w:sz w:val="20"/>
          <w:lang w:val="el-GR"/>
        </w:rPr>
        <w:t xml:space="preserve"> θα φιλτράρουμε τα ονόματα του </w:t>
      </w:r>
      <w:r w:rsidR="00CD22BB" w:rsidRPr="00692970">
        <w:rPr>
          <w:sz w:val="20"/>
        </w:rPr>
        <w:t>data</w:t>
      </w:r>
      <w:r w:rsidR="00CD22BB" w:rsidRPr="00692970">
        <w:rPr>
          <w:sz w:val="20"/>
          <w:lang w:val="el-GR"/>
        </w:rPr>
        <w:t xml:space="preserve"> </w:t>
      </w:r>
      <w:r w:rsidR="00CD22BB" w:rsidRPr="00692970">
        <w:rPr>
          <w:sz w:val="20"/>
        </w:rPr>
        <w:t>propertie</w:t>
      </w:r>
      <w:r w:rsidR="00CD22BB" w:rsidRPr="00692970">
        <w:rPr>
          <w:sz w:val="20"/>
          <w:lang w:val="el-GR"/>
        </w:rPr>
        <w:t xml:space="preserve"> </w:t>
      </w:r>
      <w:r w:rsidR="00CD22BB" w:rsidRPr="00692970">
        <w:rPr>
          <w:sz w:val="20"/>
        </w:rPr>
        <w:t>name</w:t>
      </w:r>
      <w:r w:rsidR="00CD22BB" w:rsidRPr="00692970">
        <w:rPr>
          <w:sz w:val="20"/>
          <w:lang w:val="el-GR"/>
        </w:rPr>
        <w:t xml:space="preserve"> αυτών των </w:t>
      </w:r>
      <w:r w:rsidR="00CD22BB" w:rsidRPr="00692970">
        <w:rPr>
          <w:sz w:val="20"/>
        </w:rPr>
        <w:t>instances</w:t>
      </w:r>
      <w:r w:rsidR="00EC2227" w:rsidRPr="00692970">
        <w:rPr>
          <w:sz w:val="20"/>
          <w:lang w:val="el-GR"/>
        </w:rPr>
        <w:t>.</w:t>
      </w:r>
    </w:p>
    <w:p w:rsidR="00533B5A" w:rsidRDefault="00533B5A" w:rsidP="00405B79">
      <w:pPr>
        <w:rPr>
          <w:lang w:val="el-GR"/>
        </w:rPr>
      </w:pPr>
    </w:p>
    <w:p w:rsidR="00533B5A" w:rsidRDefault="00533B5A" w:rsidP="00405B79">
      <w:pPr>
        <w:rPr>
          <w:lang w:val="el-GR"/>
        </w:rPr>
      </w:pPr>
      <w:r>
        <w:rPr>
          <w:noProof/>
          <w:lang w:val="el-GR" w:eastAsia="el-GR"/>
        </w:rPr>
        <w:drawing>
          <wp:inline distT="0" distB="0" distL="0" distR="0">
            <wp:extent cx="3050540" cy="1075055"/>
            <wp:effectExtent l="0" t="0" r="0" b="0"/>
            <wp:docPr id="10" name="Picture 10" descr="C:\Users\George\Desktop\codes\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eorge\Desktop\codes\3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0540" cy="1075055"/>
                    </a:xfrm>
                    <a:prstGeom prst="rect">
                      <a:avLst/>
                    </a:prstGeom>
                    <a:noFill/>
                    <a:ln>
                      <a:noFill/>
                    </a:ln>
                  </pic:spPr>
                </pic:pic>
              </a:graphicData>
            </a:graphic>
          </wp:inline>
        </w:drawing>
      </w:r>
    </w:p>
    <w:p w:rsidR="00341B3C" w:rsidRDefault="00341B3C" w:rsidP="00405B79">
      <w:pPr>
        <w:rPr>
          <w:lang w:val="el-GR"/>
        </w:rPr>
      </w:pPr>
    </w:p>
    <w:p w:rsidR="00144B16" w:rsidRPr="00ED3890" w:rsidRDefault="008F53A3" w:rsidP="00144B16">
      <w:pPr>
        <w:pStyle w:val="Heading2"/>
        <w:rPr>
          <w:lang w:val="el-GR"/>
        </w:rPr>
      </w:pPr>
      <w:r>
        <w:rPr>
          <w:lang w:val="el-GR"/>
        </w:rPr>
        <w:lastRenderedPageBreak/>
        <w:t xml:space="preserve">Ερώτημα 4 </w:t>
      </w:r>
      <w:r w:rsidRPr="00144B16">
        <w:rPr>
          <w:lang w:val="el-GR"/>
        </w:rPr>
        <w:t>:</w:t>
      </w:r>
      <w:r w:rsidR="00144B16">
        <w:rPr>
          <w:lang w:val="el-GR"/>
        </w:rPr>
        <w:t xml:space="preserve"> Στοιχεία των βιβλίων και διαθεσιμότητα τους</w:t>
      </w:r>
    </w:p>
    <w:p w:rsidR="00144B16" w:rsidRPr="00692970" w:rsidRDefault="00426A1C" w:rsidP="00144B16">
      <w:pPr>
        <w:rPr>
          <w:sz w:val="20"/>
          <w:lang w:val="el-GR"/>
        </w:rPr>
      </w:pPr>
      <w:r w:rsidRPr="00692970">
        <w:rPr>
          <w:sz w:val="20"/>
          <w:lang w:val="el-GR"/>
        </w:rPr>
        <w:t xml:space="preserve">Στον ακόλουθο ερώτημα εμφανίζουμε το όνομα του </w:t>
      </w:r>
      <w:r w:rsidRPr="00692970">
        <w:rPr>
          <w:sz w:val="20"/>
        </w:rPr>
        <w:t>resourse</w:t>
      </w:r>
      <w:r w:rsidRPr="00692970">
        <w:rPr>
          <w:sz w:val="20"/>
          <w:lang w:val="el-GR"/>
        </w:rPr>
        <w:t xml:space="preserve"> </w:t>
      </w:r>
      <w:r w:rsidRPr="00692970">
        <w:rPr>
          <w:sz w:val="20"/>
        </w:rPr>
        <w:t>instance</w:t>
      </w:r>
      <w:r w:rsidRPr="00692970">
        <w:rPr>
          <w:sz w:val="20"/>
          <w:lang w:val="el-GR"/>
        </w:rPr>
        <w:t xml:space="preserve">, τον τιτλο του κτλπ καθώς όπως δείχνουμε κάνουμε χρήση της </w:t>
      </w:r>
      <w:r w:rsidRPr="00692970">
        <w:rPr>
          <w:sz w:val="20"/>
        </w:rPr>
        <w:t>str</w:t>
      </w:r>
      <w:r w:rsidRPr="00692970">
        <w:rPr>
          <w:sz w:val="20"/>
          <w:lang w:val="el-GR"/>
        </w:rPr>
        <w:t xml:space="preserve"> μέσω της οποίας &lt;&lt;καθαρίζουμε&gt;&gt; περιττές πληροφορίες </w:t>
      </w:r>
      <w:r w:rsidRPr="00692970">
        <w:rPr>
          <w:sz w:val="20"/>
        </w:rPr>
        <w:t>type</w:t>
      </w:r>
      <w:r w:rsidRPr="00692970">
        <w:rPr>
          <w:sz w:val="20"/>
          <w:lang w:val="el-GR"/>
        </w:rPr>
        <w:t xml:space="preserve"> αυτής της τιμής ώστε να μας προσφέρει καλύτερη εμφάνιση αποτελεσμάτων.</w:t>
      </w:r>
      <w:r w:rsidR="006E1C98" w:rsidRPr="00692970">
        <w:rPr>
          <w:sz w:val="20"/>
          <w:lang w:val="el-GR"/>
        </w:rPr>
        <w:t>Παρακάτων αποθηκεύουμε τις πληροφορίες που θέλουμε να εμφανίσουμε από το έγγραφο καθώς με μία εμφωλευμένη (</w:t>
      </w:r>
      <w:r w:rsidR="006E1C98" w:rsidRPr="00692970">
        <w:rPr>
          <w:sz w:val="20"/>
        </w:rPr>
        <w:t>nested</w:t>
      </w:r>
      <w:r w:rsidR="006E1C98" w:rsidRPr="00692970">
        <w:rPr>
          <w:sz w:val="20"/>
          <w:lang w:val="el-GR"/>
        </w:rPr>
        <w:t xml:space="preserve">) select θα καταφέρουμε να βρούμε με χρήση της </w:t>
      </w:r>
      <w:r w:rsidR="006E1C98" w:rsidRPr="00692970">
        <w:rPr>
          <w:sz w:val="20"/>
        </w:rPr>
        <w:t>count</w:t>
      </w:r>
      <w:r w:rsidR="006E1C98" w:rsidRPr="00692970">
        <w:rPr>
          <w:sz w:val="20"/>
          <w:lang w:val="el-GR"/>
        </w:rPr>
        <w:t xml:space="preserve"> των αριθμό των δανει</w:t>
      </w:r>
      <w:r w:rsidR="00CB1CFB" w:rsidRPr="00692970">
        <w:rPr>
          <w:sz w:val="20"/>
          <w:lang w:val="el-GR"/>
        </w:rPr>
        <w:t>σμένων βιβλίων που δε επεστράφηκ</w:t>
      </w:r>
      <w:r w:rsidR="006E1C98" w:rsidRPr="00692970">
        <w:rPr>
          <w:sz w:val="20"/>
          <w:lang w:val="el-GR"/>
        </w:rPr>
        <w:t>αν ακόμη στην βιβλιοθήκη.</w:t>
      </w:r>
      <w:r w:rsidR="00CB1CFB" w:rsidRPr="00692970">
        <w:rPr>
          <w:sz w:val="20"/>
          <w:lang w:val="el-GR"/>
        </w:rPr>
        <w:t xml:space="preserve"> Τέλος </w:t>
      </w:r>
      <w:r w:rsidR="008D4C98" w:rsidRPr="00692970">
        <w:rPr>
          <w:sz w:val="20"/>
          <w:lang w:val="el-GR"/>
        </w:rPr>
        <w:t xml:space="preserve">με χρήση του </w:t>
      </w:r>
      <w:r w:rsidR="008D4C98" w:rsidRPr="00692970">
        <w:rPr>
          <w:sz w:val="20"/>
        </w:rPr>
        <w:t>GROUP</w:t>
      </w:r>
      <w:r w:rsidR="008D4C98" w:rsidRPr="00692970">
        <w:rPr>
          <w:sz w:val="20"/>
          <w:lang w:val="el-GR"/>
        </w:rPr>
        <w:t xml:space="preserve"> </w:t>
      </w:r>
      <w:r w:rsidR="008D4C98" w:rsidRPr="00692970">
        <w:rPr>
          <w:sz w:val="20"/>
        </w:rPr>
        <w:t>BY</w:t>
      </w:r>
      <w:r w:rsidR="008D4C98" w:rsidRPr="00692970">
        <w:rPr>
          <w:sz w:val="20"/>
          <w:lang w:val="el-GR"/>
        </w:rPr>
        <w:t xml:space="preserve"> ομαδοποιούμε τα έντυπα αυτά για να μπορέσουμε να λάβουμε τα σωστά αποτελέσματα με την </w:t>
      </w:r>
      <w:r w:rsidR="008D4C98" w:rsidRPr="00692970">
        <w:rPr>
          <w:sz w:val="20"/>
        </w:rPr>
        <w:t>count</w:t>
      </w:r>
      <w:r w:rsidR="008D4C98" w:rsidRPr="00692970">
        <w:rPr>
          <w:sz w:val="20"/>
          <w:lang w:val="el-GR"/>
        </w:rPr>
        <w:t>.</w:t>
      </w:r>
    </w:p>
    <w:p w:rsidR="00F32D88" w:rsidRPr="00144B16" w:rsidRDefault="00F32D88" w:rsidP="00405B79">
      <w:pPr>
        <w:rPr>
          <w:lang w:val="el-GR"/>
        </w:rPr>
      </w:pPr>
    </w:p>
    <w:p w:rsidR="00F32D88" w:rsidRDefault="00F32D88" w:rsidP="00405B79">
      <w:r>
        <w:rPr>
          <w:noProof/>
          <w:lang w:val="el-GR" w:eastAsia="el-GR"/>
        </w:rPr>
        <w:drawing>
          <wp:inline distT="0" distB="0" distL="0" distR="0">
            <wp:extent cx="3042920" cy="1762760"/>
            <wp:effectExtent l="0" t="0" r="5080" b="8890"/>
            <wp:docPr id="11" name="Picture 11" descr="C:\Users\George\Desktop\cod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eorge\Desktop\codes\4.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2920" cy="1762760"/>
                    </a:xfrm>
                    <a:prstGeom prst="rect">
                      <a:avLst/>
                    </a:prstGeom>
                    <a:noFill/>
                    <a:ln>
                      <a:noFill/>
                    </a:ln>
                  </pic:spPr>
                </pic:pic>
              </a:graphicData>
            </a:graphic>
          </wp:inline>
        </w:drawing>
      </w:r>
    </w:p>
    <w:p w:rsidR="004A7185" w:rsidRDefault="004A7185" w:rsidP="00F410B7">
      <w:pPr>
        <w:rPr>
          <w:lang w:val="el-GR"/>
        </w:rPr>
      </w:pPr>
    </w:p>
    <w:p w:rsidR="00132431" w:rsidRPr="00ED3890" w:rsidRDefault="00ED3890" w:rsidP="00132431">
      <w:pPr>
        <w:pStyle w:val="Heading2"/>
        <w:rPr>
          <w:lang w:val="el-GR"/>
        </w:rPr>
      </w:pPr>
      <w:r>
        <w:rPr>
          <w:lang w:val="el-GR"/>
        </w:rPr>
        <w:t>Ερώτημα 5</w:t>
      </w:r>
      <w:r w:rsidR="0071620F">
        <w:rPr>
          <w:lang w:val="el-GR"/>
        </w:rPr>
        <w:t xml:space="preserve"> </w:t>
      </w:r>
      <w:r w:rsidR="0071620F" w:rsidRPr="0071620F">
        <w:rPr>
          <w:lang w:val="el-GR"/>
        </w:rPr>
        <w:t xml:space="preserve">: </w:t>
      </w:r>
      <w:r w:rsidR="0071620F">
        <w:rPr>
          <w:lang w:val="el-GR"/>
        </w:rPr>
        <w:t>Δανεισμοί που επεστράφηκαν στην βιβλιοθήκη με ταξινόμηση τους κατά την ημερομηνία παράδοσης τους , από τις νεότερες προς τις παλαιότερες.</w:t>
      </w:r>
    </w:p>
    <w:p w:rsidR="005D00FE" w:rsidRPr="00692970" w:rsidRDefault="005D00FE" w:rsidP="00132431">
      <w:pPr>
        <w:rPr>
          <w:sz w:val="20"/>
          <w:lang w:val="el-GR"/>
        </w:rPr>
      </w:pPr>
      <w:r w:rsidRPr="00692970">
        <w:rPr>
          <w:sz w:val="20"/>
          <w:lang w:val="el-GR"/>
        </w:rPr>
        <w:t xml:space="preserve">Αρχικά κάνουμε αναζήτηση των δανεισμών καθώς αποθηκεύουμε την τιμή των resourses instance names έτσι ώστε να γίνει αναζήτηση τους αν υπάρχουν ως </w:t>
      </w:r>
      <w:r w:rsidRPr="00692970">
        <w:rPr>
          <w:sz w:val="20"/>
        </w:rPr>
        <w:t>value</w:t>
      </w:r>
      <w:r w:rsidRPr="00692970">
        <w:rPr>
          <w:sz w:val="20"/>
          <w:lang w:val="el-GR"/>
        </w:rPr>
        <w:t xml:space="preserve"> σε </w:t>
      </w:r>
      <w:r w:rsidRPr="00692970">
        <w:rPr>
          <w:sz w:val="20"/>
        </w:rPr>
        <w:t>object</w:t>
      </w:r>
      <w:r w:rsidRPr="00692970">
        <w:rPr>
          <w:sz w:val="20"/>
          <w:lang w:val="el-GR"/>
        </w:rPr>
        <w:t xml:space="preserve"> </w:t>
      </w:r>
      <w:r w:rsidRPr="00692970">
        <w:rPr>
          <w:sz w:val="20"/>
        </w:rPr>
        <w:t>propertie</w:t>
      </w:r>
      <w:r w:rsidRPr="00692970">
        <w:rPr>
          <w:sz w:val="20"/>
          <w:lang w:val="el-GR"/>
        </w:rPr>
        <w:t xml:space="preserve"> </w:t>
      </w:r>
      <w:r w:rsidRPr="00692970">
        <w:rPr>
          <w:sz w:val="20"/>
        </w:rPr>
        <w:t>from</w:t>
      </w:r>
      <w:r w:rsidRPr="00692970">
        <w:rPr>
          <w:sz w:val="20"/>
          <w:lang w:val="el-GR"/>
        </w:rPr>
        <w:t>_</w:t>
      </w:r>
      <w:r w:rsidRPr="00692970">
        <w:rPr>
          <w:sz w:val="20"/>
        </w:rPr>
        <w:t>kratisi</w:t>
      </w:r>
      <w:r w:rsidRPr="00692970">
        <w:rPr>
          <w:sz w:val="20"/>
          <w:lang w:val="el-GR"/>
        </w:rPr>
        <w:t xml:space="preserve"> σε </w:t>
      </w:r>
      <w:r w:rsidRPr="00692970">
        <w:rPr>
          <w:sz w:val="20"/>
        </w:rPr>
        <w:t>instance</w:t>
      </w:r>
      <w:r w:rsidRPr="00692970">
        <w:rPr>
          <w:sz w:val="20"/>
          <w:lang w:val="el-GR"/>
        </w:rPr>
        <w:t xml:space="preserve"> επιστροφής με χρήση (</w:t>
      </w:r>
      <w:r w:rsidRPr="00692970">
        <w:rPr>
          <w:sz w:val="20"/>
        </w:rPr>
        <w:t>nested</w:t>
      </w:r>
      <w:r w:rsidRPr="00692970">
        <w:rPr>
          <w:sz w:val="20"/>
          <w:lang w:val="el-GR"/>
        </w:rPr>
        <w:t xml:space="preserve">) </w:t>
      </w:r>
      <w:r w:rsidRPr="00692970">
        <w:rPr>
          <w:sz w:val="20"/>
        </w:rPr>
        <w:t>select</w:t>
      </w:r>
      <w:r w:rsidRPr="00692970">
        <w:rPr>
          <w:sz w:val="20"/>
          <w:lang w:val="el-GR"/>
        </w:rPr>
        <w:t xml:space="preserve">. Αφού καταφέρουμε λοιπόν να επιβεβαιώσουμε ότι το συγκεκριμένο </w:t>
      </w:r>
      <w:r w:rsidRPr="00692970">
        <w:rPr>
          <w:sz w:val="20"/>
        </w:rPr>
        <w:t>instance</w:t>
      </w:r>
      <w:r w:rsidRPr="00692970">
        <w:rPr>
          <w:sz w:val="20"/>
          <w:lang w:val="el-GR"/>
        </w:rPr>
        <w:t xml:space="preserve"> δανεισμού υπάρχει ως εγγραφή </w:t>
      </w:r>
      <w:r w:rsidRPr="00692970">
        <w:rPr>
          <w:sz w:val="20"/>
        </w:rPr>
        <w:t>value</w:t>
      </w:r>
      <w:r w:rsidRPr="00692970">
        <w:rPr>
          <w:sz w:val="20"/>
          <w:lang w:val="el-GR"/>
        </w:rPr>
        <w:t xml:space="preserve"> στο </w:t>
      </w:r>
      <w:r w:rsidRPr="00692970">
        <w:rPr>
          <w:sz w:val="20"/>
        </w:rPr>
        <w:t>Object</w:t>
      </w:r>
      <w:r w:rsidRPr="00692970">
        <w:rPr>
          <w:sz w:val="20"/>
          <w:lang w:val="el-GR"/>
        </w:rPr>
        <w:t xml:space="preserve"> </w:t>
      </w:r>
      <w:r w:rsidRPr="00692970">
        <w:rPr>
          <w:sz w:val="20"/>
        </w:rPr>
        <w:t>propertie</w:t>
      </w:r>
      <w:r w:rsidRPr="00692970">
        <w:rPr>
          <w:sz w:val="20"/>
          <w:lang w:val="el-GR"/>
        </w:rPr>
        <w:t xml:space="preserve"> </w:t>
      </w:r>
      <w:r w:rsidRPr="00692970">
        <w:rPr>
          <w:sz w:val="20"/>
        </w:rPr>
        <w:t>from</w:t>
      </w:r>
      <w:r w:rsidRPr="00692970">
        <w:rPr>
          <w:sz w:val="20"/>
          <w:lang w:val="el-GR"/>
        </w:rPr>
        <w:t>_</w:t>
      </w:r>
      <w:r w:rsidRPr="00692970">
        <w:rPr>
          <w:sz w:val="20"/>
        </w:rPr>
        <w:t>daneismos</w:t>
      </w:r>
      <w:r w:rsidRPr="00692970">
        <w:rPr>
          <w:sz w:val="20"/>
          <w:lang w:val="el-GR"/>
        </w:rPr>
        <w:t xml:space="preserve"> μίας επιστροφής κάνουμε ακόμη μία εμφωλευμένη ερώτηση για ανάκτηση των στοιχείων των αντιτύπων αυτών. </w:t>
      </w:r>
    </w:p>
    <w:p w:rsidR="0071620F" w:rsidRDefault="0071620F" w:rsidP="0071620F">
      <w:pPr>
        <w:rPr>
          <w:lang w:val="el-GR"/>
        </w:rPr>
      </w:pPr>
    </w:p>
    <w:p w:rsidR="0071620F" w:rsidRPr="0071620F" w:rsidRDefault="00132431" w:rsidP="0071620F">
      <w:pPr>
        <w:rPr>
          <w:lang w:val="el-GR"/>
        </w:rPr>
      </w:pPr>
      <w:r>
        <w:rPr>
          <w:noProof/>
          <w:lang w:val="el-GR" w:eastAsia="el-GR"/>
        </w:rPr>
        <w:lastRenderedPageBreak/>
        <w:drawing>
          <wp:inline distT="0" distB="0" distL="0" distR="0" wp14:anchorId="1507AD86" wp14:editId="62989E62">
            <wp:extent cx="3048599" cy="2706624"/>
            <wp:effectExtent l="0" t="0" r="0" b="0"/>
            <wp:docPr id="13" name="Picture 13" descr="C:\Users\George\Desktop\code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eorge\Desktop\codes\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8671" cy="2715566"/>
                    </a:xfrm>
                    <a:prstGeom prst="rect">
                      <a:avLst/>
                    </a:prstGeom>
                    <a:noFill/>
                    <a:ln>
                      <a:noFill/>
                    </a:ln>
                  </pic:spPr>
                </pic:pic>
              </a:graphicData>
            </a:graphic>
          </wp:inline>
        </w:drawing>
      </w:r>
    </w:p>
    <w:p w:rsidR="007E1847" w:rsidRDefault="007E1847" w:rsidP="00FA27AF">
      <w:pPr>
        <w:pStyle w:val="Heading1"/>
        <w:rPr>
          <w:lang w:val="el-GR"/>
        </w:rPr>
      </w:pPr>
    </w:p>
    <w:p w:rsidR="00FA27AF" w:rsidRDefault="00FA27AF" w:rsidP="00FA27AF">
      <w:pPr>
        <w:pStyle w:val="Heading1"/>
        <w:rPr>
          <w:lang w:val="el-GR"/>
        </w:rPr>
      </w:pPr>
      <w:r>
        <w:rPr>
          <w:lang w:val="el-GR"/>
        </w:rPr>
        <w:t>Αναφορές</w:t>
      </w:r>
    </w:p>
    <w:p w:rsidR="00FA27AF" w:rsidRPr="00FA27AF" w:rsidRDefault="00FA27AF" w:rsidP="00FA27AF">
      <w:pPr>
        <w:rPr>
          <w:lang w:val="el-GR"/>
        </w:rPr>
      </w:pPr>
    </w:p>
    <w:p w:rsidR="00692970" w:rsidRPr="00BC4306" w:rsidRDefault="00692970" w:rsidP="00692970">
      <w:pPr>
        <w:pStyle w:val="References"/>
        <w:rPr>
          <w:lang w:val="el-GR"/>
        </w:rPr>
      </w:pPr>
      <w:r w:rsidRPr="00BC4306">
        <w:rPr>
          <w:lang w:val="el-GR"/>
        </w:rPr>
        <w:t xml:space="preserve">Εισαγωγή στον σημασιολογικό Ιστό, Γρηγόρης Αντωνίου, </w:t>
      </w:r>
      <w:r>
        <w:t>Frank</w:t>
      </w:r>
      <w:r w:rsidRPr="00BC4306">
        <w:rPr>
          <w:lang w:val="el-GR"/>
        </w:rPr>
        <w:t xml:space="preserve"> </w:t>
      </w:r>
      <w:r>
        <w:t>van</w:t>
      </w:r>
      <w:r w:rsidRPr="00BC4306">
        <w:rPr>
          <w:lang w:val="el-GR"/>
        </w:rPr>
        <w:t xml:space="preserve"> </w:t>
      </w:r>
      <w:r>
        <w:t>Harmelen</w:t>
      </w:r>
      <w:r w:rsidRPr="00BC4306">
        <w:rPr>
          <w:lang w:val="el-GR"/>
        </w:rPr>
        <w:t>.</w:t>
      </w:r>
    </w:p>
    <w:p w:rsidR="00692970" w:rsidRPr="00BC4306" w:rsidRDefault="00804D1A" w:rsidP="00692970">
      <w:pPr>
        <w:pStyle w:val="References"/>
        <w:rPr>
          <w:lang w:val="el-GR"/>
        </w:rPr>
      </w:pPr>
      <w:hyperlink r:id="rId18">
        <w:r w:rsidR="00692970">
          <w:rPr>
            <w:rStyle w:val="InternetLink"/>
          </w:rPr>
          <w:t>http</w:t>
        </w:r>
        <w:r w:rsidR="00692970" w:rsidRPr="00BC4306">
          <w:rPr>
            <w:rStyle w:val="InternetLink"/>
            <w:lang w:val="el-GR"/>
          </w:rPr>
          <w:t>://</w:t>
        </w:r>
        <w:r w:rsidR="00692970">
          <w:rPr>
            <w:rStyle w:val="InternetLink"/>
          </w:rPr>
          <w:t>www</w:t>
        </w:r>
        <w:r w:rsidR="00692970" w:rsidRPr="00BC4306">
          <w:rPr>
            <w:rStyle w:val="InternetLink"/>
            <w:lang w:val="el-GR"/>
          </w:rPr>
          <w:t>.</w:t>
        </w:r>
        <w:r w:rsidR="00692970">
          <w:rPr>
            <w:rStyle w:val="InternetLink"/>
          </w:rPr>
          <w:t>w</w:t>
        </w:r>
        <w:r w:rsidR="00692970" w:rsidRPr="00BC4306">
          <w:rPr>
            <w:rStyle w:val="InternetLink"/>
            <w:lang w:val="el-GR"/>
          </w:rPr>
          <w:t>3.</w:t>
        </w:r>
        <w:r w:rsidR="00692970">
          <w:rPr>
            <w:rStyle w:val="InternetLink"/>
          </w:rPr>
          <w:t>org</w:t>
        </w:r>
        <w:r w:rsidR="00692970" w:rsidRPr="00BC4306">
          <w:rPr>
            <w:rStyle w:val="InternetLink"/>
            <w:lang w:val="el-GR"/>
          </w:rPr>
          <w:t>/</w:t>
        </w:r>
        <w:r w:rsidR="00692970">
          <w:rPr>
            <w:rStyle w:val="InternetLink"/>
          </w:rPr>
          <w:t>TR</w:t>
        </w:r>
        <w:r w:rsidR="00692970" w:rsidRPr="00BC4306">
          <w:rPr>
            <w:rStyle w:val="InternetLink"/>
            <w:lang w:val="el-GR"/>
          </w:rPr>
          <w:t>/</w:t>
        </w:r>
        <w:r w:rsidR="00692970">
          <w:rPr>
            <w:rStyle w:val="InternetLink"/>
          </w:rPr>
          <w:t>owl</w:t>
        </w:r>
        <w:r w:rsidR="00692970" w:rsidRPr="00BC4306">
          <w:rPr>
            <w:rStyle w:val="InternetLink"/>
            <w:lang w:val="el-GR"/>
          </w:rPr>
          <w:t>-</w:t>
        </w:r>
        <w:r w:rsidR="00692970">
          <w:rPr>
            <w:rStyle w:val="InternetLink"/>
          </w:rPr>
          <w:t>features</w:t>
        </w:r>
        <w:r w:rsidR="00692970" w:rsidRPr="00BC4306">
          <w:rPr>
            <w:rStyle w:val="InternetLink"/>
            <w:lang w:val="el-GR"/>
          </w:rPr>
          <w:t>/</w:t>
        </w:r>
      </w:hyperlink>
    </w:p>
    <w:p w:rsidR="00692970" w:rsidRPr="00BC4306" w:rsidRDefault="00804D1A" w:rsidP="00692970">
      <w:pPr>
        <w:pStyle w:val="References"/>
        <w:rPr>
          <w:lang w:val="el-GR"/>
        </w:rPr>
      </w:pPr>
      <w:hyperlink r:id="rId19">
        <w:r w:rsidR="00692970">
          <w:rPr>
            <w:rStyle w:val="InternetLink"/>
          </w:rPr>
          <w:t>http</w:t>
        </w:r>
        <w:r w:rsidR="00692970" w:rsidRPr="00BC4306">
          <w:rPr>
            <w:rStyle w:val="InternetLink"/>
            <w:lang w:val="el-GR"/>
          </w:rPr>
          <w:t>://</w:t>
        </w:r>
        <w:r w:rsidR="00692970">
          <w:rPr>
            <w:rStyle w:val="InternetLink"/>
          </w:rPr>
          <w:t>www</w:t>
        </w:r>
        <w:r w:rsidR="00692970" w:rsidRPr="00BC4306">
          <w:rPr>
            <w:rStyle w:val="InternetLink"/>
            <w:lang w:val="el-GR"/>
          </w:rPr>
          <w:t>.</w:t>
        </w:r>
        <w:r w:rsidR="00692970">
          <w:rPr>
            <w:rStyle w:val="InternetLink"/>
          </w:rPr>
          <w:t>w</w:t>
        </w:r>
        <w:r w:rsidR="00692970" w:rsidRPr="00BC4306">
          <w:rPr>
            <w:rStyle w:val="InternetLink"/>
            <w:lang w:val="el-GR"/>
          </w:rPr>
          <w:t>3.</w:t>
        </w:r>
        <w:r w:rsidR="00692970">
          <w:rPr>
            <w:rStyle w:val="InternetLink"/>
          </w:rPr>
          <w:t>org</w:t>
        </w:r>
        <w:r w:rsidR="00692970" w:rsidRPr="00BC4306">
          <w:rPr>
            <w:rStyle w:val="InternetLink"/>
            <w:lang w:val="el-GR"/>
          </w:rPr>
          <w:t>/</w:t>
        </w:r>
        <w:r w:rsidR="00692970">
          <w:rPr>
            <w:rStyle w:val="InternetLink"/>
          </w:rPr>
          <w:t>TR</w:t>
        </w:r>
        <w:r w:rsidR="00692970" w:rsidRPr="00BC4306">
          <w:rPr>
            <w:rStyle w:val="InternetLink"/>
            <w:lang w:val="el-GR"/>
          </w:rPr>
          <w:t>/</w:t>
        </w:r>
        <w:r w:rsidR="00692970">
          <w:rPr>
            <w:rStyle w:val="InternetLink"/>
          </w:rPr>
          <w:t>rdf</w:t>
        </w:r>
        <w:r w:rsidR="00692970" w:rsidRPr="00BC4306">
          <w:rPr>
            <w:rStyle w:val="InternetLink"/>
            <w:lang w:val="el-GR"/>
          </w:rPr>
          <w:t>-</w:t>
        </w:r>
        <w:r w:rsidR="00692970">
          <w:rPr>
            <w:rStyle w:val="InternetLink"/>
          </w:rPr>
          <w:t>sparql</w:t>
        </w:r>
        <w:r w:rsidR="00692970" w:rsidRPr="00BC4306">
          <w:rPr>
            <w:rStyle w:val="InternetLink"/>
            <w:lang w:val="el-GR"/>
          </w:rPr>
          <w:t>-</w:t>
        </w:r>
        <w:r w:rsidR="00692970">
          <w:rPr>
            <w:rStyle w:val="InternetLink"/>
          </w:rPr>
          <w:t>query</w:t>
        </w:r>
        <w:r w:rsidR="00692970" w:rsidRPr="00BC4306">
          <w:rPr>
            <w:rStyle w:val="InternetLink"/>
            <w:lang w:val="el-GR"/>
          </w:rPr>
          <w:t>/</w:t>
        </w:r>
      </w:hyperlink>
    </w:p>
    <w:p w:rsidR="00692970" w:rsidRDefault="00804D1A" w:rsidP="00692970">
      <w:pPr>
        <w:pStyle w:val="References"/>
      </w:pPr>
      <w:hyperlink r:id="rId20">
        <w:r w:rsidR="00692970">
          <w:rPr>
            <w:rStyle w:val="InternetLink"/>
          </w:rPr>
          <w:t>http://www.heal-link.gr</w:t>
        </w:r>
      </w:hyperlink>
    </w:p>
    <w:p w:rsidR="00692970" w:rsidRDefault="00804D1A" w:rsidP="00692970">
      <w:pPr>
        <w:pStyle w:val="References"/>
      </w:pPr>
      <w:hyperlink r:id="rId21">
        <w:r w:rsidR="00692970">
          <w:rPr>
            <w:rStyle w:val="InternetLink"/>
          </w:rPr>
          <w:t>http://protege.stanford.edu/</w:t>
        </w:r>
      </w:hyperlink>
    </w:p>
    <w:p w:rsidR="0020788C" w:rsidRDefault="0020788C" w:rsidP="00ED3890">
      <w:pPr>
        <w:pStyle w:val="References"/>
        <w:numPr>
          <w:ilvl w:val="0"/>
          <w:numId w:val="0"/>
        </w:numPr>
        <w:spacing w:after="60"/>
        <w:jc w:val="left"/>
        <w:rPr>
          <w:b/>
          <w:sz w:val="24"/>
        </w:rPr>
      </w:pPr>
    </w:p>
    <w:sectPr w:rsidR="0020788C" w:rsidSect="00ED3890">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D1A" w:rsidRDefault="00804D1A">
      <w:r>
        <w:separator/>
      </w:r>
    </w:p>
  </w:endnote>
  <w:endnote w:type="continuationSeparator" w:id="0">
    <w:p w:rsidR="00804D1A" w:rsidRDefault="00804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AFF" w:usb1="C0007843" w:usb2="00000009" w:usb3="00000000" w:csb0="000001FF" w:csb1="00000000"/>
  </w:font>
  <w:font w:name="Helvetica">
    <w:panose1 w:val="020B0604020202020204"/>
    <w:charset w:val="A1"/>
    <w:family w:val="swiss"/>
    <w:pitch w:val="variable"/>
    <w:sig w:usb0="E0002A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788C" w:rsidRDefault="002078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0788C" w:rsidRDefault="002078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D1A" w:rsidRDefault="00804D1A">
      <w:r>
        <w:separator/>
      </w:r>
    </w:p>
  </w:footnote>
  <w:footnote w:type="continuationSeparator" w:id="0">
    <w:p w:rsidR="00804D1A" w:rsidRDefault="00804D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A4E696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D1D69DAC"/>
    <w:lvl w:ilvl="0">
      <w:start w:val="1"/>
      <w:numFmt w:val="decimal"/>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lang w:val="el-GR"/>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1887A2C"/>
    <w:multiLevelType w:val="hybridMultilevel"/>
    <w:tmpl w:val="8DB87074"/>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 w15:restartNumberingAfterBreak="0">
    <w:nsid w:val="03DA01DE"/>
    <w:multiLevelType w:val="multilevel"/>
    <w:tmpl w:val="9098C126"/>
    <w:lvl w:ilvl="0">
      <w:start w:val="1"/>
      <w:numFmt w:val="decimal"/>
      <w:lvlText w:val="[%1]"/>
      <w:lvlJc w:val="left"/>
      <w:pPr>
        <w:tabs>
          <w:tab w:val="num" w:pos="360"/>
        </w:tabs>
        <w:ind w:left="360" w:hanging="360"/>
      </w:pPr>
      <w:rPr>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693787C"/>
    <w:multiLevelType w:val="multilevel"/>
    <w:tmpl w:val="1854D53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sz w:val="20"/>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sz w:val="20"/>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sz w:val="20"/>
      </w:rPr>
    </w:lvl>
    <w:lvl w:ilvl="8">
      <w:start w:val="1"/>
      <w:numFmt w:val="bullet"/>
      <w:lvlText w:val=""/>
      <w:lvlJc w:val="left"/>
      <w:pPr>
        <w:ind w:left="6120" w:hanging="360"/>
      </w:pPr>
      <w:rPr>
        <w:rFonts w:ascii="Wingdings" w:hAnsi="Wingdings" w:cs="Wingdings" w:hint="default"/>
      </w:rPr>
    </w:lvl>
  </w:abstractNum>
  <w:abstractNum w:abstractNumId="5" w15:restartNumberingAfterBreak="0">
    <w:nsid w:val="09B93BD2"/>
    <w:multiLevelType w:val="hybridMultilevel"/>
    <w:tmpl w:val="B898531E"/>
    <w:lvl w:ilvl="0" w:tplc="04080003">
      <w:start w:val="1"/>
      <w:numFmt w:val="bullet"/>
      <w:lvlText w:val="o"/>
      <w:lvlJc w:val="left"/>
      <w:pPr>
        <w:ind w:left="360" w:hanging="360"/>
      </w:pPr>
      <w:rPr>
        <w:rFonts w:ascii="Courier New" w:hAnsi="Courier New" w:cs="Courier New"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6" w15:restartNumberingAfterBreak="0">
    <w:nsid w:val="09CD3239"/>
    <w:multiLevelType w:val="hybridMultilevel"/>
    <w:tmpl w:val="D624D0E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7" w15:restartNumberingAfterBreak="0">
    <w:nsid w:val="0A4F2669"/>
    <w:multiLevelType w:val="hybridMultilevel"/>
    <w:tmpl w:val="B9C421A2"/>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8" w15:restartNumberingAfterBreak="0">
    <w:nsid w:val="0A785734"/>
    <w:multiLevelType w:val="hybridMultilevel"/>
    <w:tmpl w:val="8454EA54"/>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9" w15:restartNumberingAfterBreak="0">
    <w:nsid w:val="0BC40A75"/>
    <w:multiLevelType w:val="hybridMultilevel"/>
    <w:tmpl w:val="49E0A6EA"/>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0" w15:restartNumberingAfterBreak="0">
    <w:nsid w:val="101D66B2"/>
    <w:multiLevelType w:val="hybridMultilevel"/>
    <w:tmpl w:val="10341BC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1" w15:restartNumberingAfterBreak="0">
    <w:nsid w:val="106F12E1"/>
    <w:multiLevelType w:val="hybridMultilevel"/>
    <w:tmpl w:val="7F50800E"/>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2" w15:restartNumberingAfterBreak="0">
    <w:nsid w:val="11DD059E"/>
    <w:multiLevelType w:val="hybridMultilevel"/>
    <w:tmpl w:val="50AA0F8A"/>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3" w15:restartNumberingAfterBreak="0">
    <w:nsid w:val="299B51C2"/>
    <w:multiLevelType w:val="hybridMultilevel"/>
    <w:tmpl w:val="D55CB8C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4" w15:restartNumberingAfterBreak="0">
    <w:nsid w:val="2DB54347"/>
    <w:multiLevelType w:val="hybridMultilevel"/>
    <w:tmpl w:val="CE72997E"/>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5" w15:restartNumberingAfterBreak="0">
    <w:nsid w:val="305A30DF"/>
    <w:multiLevelType w:val="singleLevel"/>
    <w:tmpl w:val="1A80F680"/>
    <w:lvl w:ilvl="0">
      <w:start w:val="1"/>
      <w:numFmt w:val="decimal"/>
      <w:lvlText w:val="%1."/>
      <w:lvlJc w:val="left"/>
      <w:pPr>
        <w:tabs>
          <w:tab w:val="num" w:pos="360"/>
        </w:tabs>
        <w:ind w:left="360" w:hanging="360"/>
      </w:pPr>
    </w:lvl>
  </w:abstractNum>
  <w:abstractNum w:abstractNumId="16" w15:restartNumberingAfterBreak="0">
    <w:nsid w:val="32744992"/>
    <w:multiLevelType w:val="hybridMultilevel"/>
    <w:tmpl w:val="73948714"/>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7" w15:restartNumberingAfterBreak="0">
    <w:nsid w:val="371A0CD6"/>
    <w:multiLevelType w:val="hybridMultilevel"/>
    <w:tmpl w:val="3342E70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39DC6210"/>
    <w:multiLevelType w:val="hybridMultilevel"/>
    <w:tmpl w:val="A60CA01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9" w15:restartNumberingAfterBreak="0">
    <w:nsid w:val="3BE1792F"/>
    <w:multiLevelType w:val="hybridMultilevel"/>
    <w:tmpl w:val="27987324"/>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0" w15:restartNumberingAfterBreak="0">
    <w:nsid w:val="3CCE7D87"/>
    <w:multiLevelType w:val="hybridMultilevel"/>
    <w:tmpl w:val="360CBDF0"/>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1" w15:restartNumberingAfterBreak="0">
    <w:nsid w:val="4B0F5484"/>
    <w:multiLevelType w:val="hybridMultilevel"/>
    <w:tmpl w:val="B748CD10"/>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2" w15:restartNumberingAfterBreak="0">
    <w:nsid w:val="5B7F4F65"/>
    <w:multiLevelType w:val="hybridMultilevel"/>
    <w:tmpl w:val="5C5CAB52"/>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3" w15:restartNumberingAfterBreak="0">
    <w:nsid w:val="5C3C351B"/>
    <w:multiLevelType w:val="hybridMultilevel"/>
    <w:tmpl w:val="2C728E36"/>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4" w15:restartNumberingAfterBreak="0">
    <w:nsid w:val="613F6A43"/>
    <w:multiLevelType w:val="hybridMultilevel"/>
    <w:tmpl w:val="AADEB598"/>
    <w:lvl w:ilvl="0" w:tplc="34A641A6">
      <w:start w:val="1"/>
      <w:numFmt w:val="bullet"/>
      <w:lvlText w:val=""/>
      <w:lvlJc w:val="left"/>
      <w:pPr>
        <w:tabs>
          <w:tab w:val="num" w:pos="360"/>
        </w:tabs>
        <w:ind w:left="360" w:hanging="360"/>
      </w:pPr>
      <w:rPr>
        <w:rFonts w:ascii="Symbol" w:hAnsi="Symbol" w:hint="default"/>
        <w:b w:val="0"/>
        <w:i w:val="0"/>
        <w:sz w:val="18"/>
      </w:rPr>
    </w:lvl>
    <w:lvl w:ilvl="1" w:tplc="DF7C12CE" w:tentative="1">
      <w:start w:val="1"/>
      <w:numFmt w:val="bullet"/>
      <w:lvlText w:val="o"/>
      <w:lvlJc w:val="left"/>
      <w:pPr>
        <w:tabs>
          <w:tab w:val="num" w:pos="1440"/>
        </w:tabs>
        <w:ind w:left="1440" w:hanging="360"/>
      </w:pPr>
      <w:rPr>
        <w:rFonts w:ascii="Courier New" w:hAnsi="Courier New" w:hint="default"/>
      </w:rPr>
    </w:lvl>
    <w:lvl w:ilvl="2" w:tplc="D8AE3F48" w:tentative="1">
      <w:start w:val="1"/>
      <w:numFmt w:val="bullet"/>
      <w:lvlText w:val=""/>
      <w:lvlJc w:val="left"/>
      <w:pPr>
        <w:tabs>
          <w:tab w:val="num" w:pos="2160"/>
        </w:tabs>
        <w:ind w:left="2160" w:hanging="360"/>
      </w:pPr>
      <w:rPr>
        <w:rFonts w:ascii="Wingdings" w:hAnsi="Wingdings" w:hint="default"/>
      </w:rPr>
    </w:lvl>
    <w:lvl w:ilvl="3" w:tplc="059A6916" w:tentative="1">
      <w:start w:val="1"/>
      <w:numFmt w:val="bullet"/>
      <w:lvlText w:val=""/>
      <w:lvlJc w:val="left"/>
      <w:pPr>
        <w:tabs>
          <w:tab w:val="num" w:pos="2880"/>
        </w:tabs>
        <w:ind w:left="2880" w:hanging="360"/>
      </w:pPr>
      <w:rPr>
        <w:rFonts w:ascii="Symbol" w:hAnsi="Symbol" w:hint="default"/>
      </w:rPr>
    </w:lvl>
    <w:lvl w:ilvl="4" w:tplc="111A8C82" w:tentative="1">
      <w:start w:val="1"/>
      <w:numFmt w:val="bullet"/>
      <w:lvlText w:val="o"/>
      <w:lvlJc w:val="left"/>
      <w:pPr>
        <w:tabs>
          <w:tab w:val="num" w:pos="3600"/>
        </w:tabs>
        <w:ind w:left="3600" w:hanging="360"/>
      </w:pPr>
      <w:rPr>
        <w:rFonts w:ascii="Courier New" w:hAnsi="Courier New" w:hint="default"/>
      </w:rPr>
    </w:lvl>
    <w:lvl w:ilvl="5" w:tplc="D1DC98AC" w:tentative="1">
      <w:start w:val="1"/>
      <w:numFmt w:val="bullet"/>
      <w:lvlText w:val=""/>
      <w:lvlJc w:val="left"/>
      <w:pPr>
        <w:tabs>
          <w:tab w:val="num" w:pos="4320"/>
        </w:tabs>
        <w:ind w:left="4320" w:hanging="360"/>
      </w:pPr>
      <w:rPr>
        <w:rFonts w:ascii="Wingdings" w:hAnsi="Wingdings" w:hint="default"/>
      </w:rPr>
    </w:lvl>
    <w:lvl w:ilvl="6" w:tplc="7FCA10AA" w:tentative="1">
      <w:start w:val="1"/>
      <w:numFmt w:val="bullet"/>
      <w:lvlText w:val=""/>
      <w:lvlJc w:val="left"/>
      <w:pPr>
        <w:tabs>
          <w:tab w:val="num" w:pos="5040"/>
        </w:tabs>
        <w:ind w:left="5040" w:hanging="360"/>
      </w:pPr>
      <w:rPr>
        <w:rFonts w:ascii="Symbol" w:hAnsi="Symbol" w:hint="default"/>
      </w:rPr>
    </w:lvl>
    <w:lvl w:ilvl="7" w:tplc="CBAE53EC" w:tentative="1">
      <w:start w:val="1"/>
      <w:numFmt w:val="bullet"/>
      <w:lvlText w:val="o"/>
      <w:lvlJc w:val="left"/>
      <w:pPr>
        <w:tabs>
          <w:tab w:val="num" w:pos="5760"/>
        </w:tabs>
        <w:ind w:left="5760" w:hanging="360"/>
      </w:pPr>
      <w:rPr>
        <w:rFonts w:ascii="Courier New" w:hAnsi="Courier New" w:hint="default"/>
      </w:rPr>
    </w:lvl>
    <w:lvl w:ilvl="8" w:tplc="1AEAE0E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F1D6A21"/>
    <w:multiLevelType w:val="singleLevel"/>
    <w:tmpl w:val="7DC2F074"/>
    <w:lvl w:ilvl="0">
      <w:start w:val="1"/>
      <w:numFmt w:val="decimal"/>
      <w:pStyle w:val="References"/>
      <w:lvlText w:val="[%1]"/>
      <w:lvlJc w:val="left"/>
      <w:pPr>
        <w:tabs>
          <w:tab w:val="num" w:pos="360"/>
        </w:tabs>
        <w:ind w:left="360" w:hanging="360"/>
      </w:pPr>
      <w:rPr>
        <w:rFonts w:ascii="Times New Roman" w:hAnsi="Times New Roman" w:hint="default"/>
        <w:sz w:val="20"/>
      </w:rPr>
    </w:lvl>
  </w:abstractNum>
  <w:abstractNum w:abstractNumId="26" w15:restartNumberingAfterBreak="0">
    <w:nsid w:val="6F932D91"/>
    <w:multiLevelType w:val="hybridMultilevel"/>
    <w:tmpl w:val="3B9089F4"/>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7" w15:restartNumberingAfterBreak="0">
    <w:nsid w:val="71691319"/>
    <w:multiLevelType w:val="hybridMultilevel"/>
    <w:tmpl w:val="C68EC5E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8" w15:restartNumberingAfterBreak="0">
    <w:nsid w:val="7A7D72C9"/>
    <w:multiLevelType w:val="hybridMultilevel"/>
    <w:tmpl w:val="AADEB598"/>
    <w:lvl w:ilvl="0" w:tplc="182CCA70">
      <w:start w:val="1"/>
      <w:numFmt w:val="bullet"/>
      <w:lvlText w:val=""/>
      <w:lvlJc w:val="left"/>
      <w:pPr>
        <w:tabs>
          <w:tab w:val="num" w:pos="360"/>
        </w:tabs>
        <w:ind w:left="360" w:hanging="360"/>
      </w:pPr>
      <w:rPr>
        <w:rFonts w:ascii="Symbol" w:hAnsi="Symbol" w:hint="default"/>
      </w:rPr>
    </w:lvl>
    <w:lvl w:ilvl="1" w:tplc="C6ECC520" w:tentative="1">
      <w:start w:val="1"/>
      <w:numFmt w:val="bullet"/>
      <w:lvlText w:val="o"/>
      <w:lvlJc w:val="left"/>
      <w:pPr>
        <w:tabs>
          <w:tab w:val="num" w:pos="1440"/>
        </w:tabs>
        <w:ind w:left="1440" w:hanging="360"/>
      </w:pPr>
      <w:rPr>
        <w:rFonts w:ascii="Courier New" w:hAnsi="Courier New" w:hint="default"/>
      </w:rPr>
    </w:lvl>
    <w:lvl w:ilvl="2" w:tplc="FA427EB0" w:tentative="1">
      <w:start w:val="1"/>
      <w:numFmt w:val="bullet"/>
      <w:lvlText w:val=""/>
      <w:lvlJc w:val="left"/>
      <w:pPr>
        <w:tabs>
          <w:tab w:val="num" w:pos="2160"/>
        </w:tabs>
        <w:ind w:left="2160" w:hanging="360"/>
      </w:pPr>
      <w:rPr>
        <w:rFonts w:ascii="Wingdings" w:hAnsi="Wingdings" w:hint="default"/>
      </w:rPr>
    </w:lvl>
    <w:lvl w:ilvl="3" w:tplc="B62AE6E0" w:tentative="1">
      <w:start w:val="1"/>
      <w:numFmt w:val="bullet"/>
      <w:lvlText w:val=""/>
      <w:lvlJc w:val="left"/>
      <w:pPr>
        <w:tabs>
          <w:tab w:val="num" w:pos="2880"/>
        </w:tabs>
        <w:ind w:left="2880" w:hanging="360"/>
      </w:pPr>
      <w:rPr>
        <w:rFonts w:ascii="Symbol" w:hAnsi="Symbol" w:hint="default"/>
      </w:rPr>
    </w:lvl>
    <w:lvl w:ilvl="4" w:tplc="C290B93A" w:tentative="1">
      <w:start w:val="1"/>
      <w:numFmt w:val="bullet"/>
      <w:lvlText w:val="o"/>
      <w:lvlJc w:val="left"/>
      <w:pPr>
        <w:tabs>
          <w:tab w:val="num" w:pos="3600"/>
        </w:tabs>
        <w:ind w:left="3600" w:hanging="360"/>
      </w:pPr>
      <w:rPr>
        <w:rFonts w:ascii="Courier New" w:hAnsi="Courier New" w:hint="default"/>
      </w:rPr>
    </w:lvl>
    <w:lvl w:ilvl="5" w:tplc="755E2F02" w:tentative="1">
      <w:start w:val="1"/>
      <w:numFmt w:val="bullet"/>
      <w:lvlText w:val=""/>
      <w:lvlJc w:val="left"/>
      <w:pPr>
        <w:tabs>
          <w:tab w:val="num" w:pos="4320"/>
        </w:tabs>
        <w:ind w:left="4320" w:hanging="360"/>
      </w:pPr>
      <w:rPr>
        <w:rFonts w:ascii="Wingdings" w:hAnsi="Wingdings" w:hint="default"/>
      </w:rPr>
    </w:lvl>
    <w:lvl w:ilvl="6" w:tplc="EA382938" w:tentative="1">
      <w:start w:val="1"/>
      <w:numFmt w:val="bullet"/>
      <w:lvlText w:val=""/>
      <w:lvlJc w:val="left"/>
      <w:pPr>
        <w:tabs>
          <w:tab w:val="num" w:pos="5040"/>
        </w:tabs>
        <w:ind w:left="5040" w:hanging="360"/>
      </w:pPr>
      <w:rPr>
        <w:rFonts w:ascii="Symbol" w:hAnsi="Symbol" w:hint="default"/>
      </w:rPr>
    </w:lvl>
    <w:lvl w:ilvl="7" w:tplc="9BCC8B7C" w:tentative="1">
      <w:start w:val="1"/>
      <w:numFmt w:val="bullet"/>
      <w:lvlText w:val="o"/>
      <w:lvlJc w:val="left"/>
      <w:pPr>
        <w:tabs>
          <w:tab w:val="num" w:pos="5760"/>
        </w:tabs>
        <w:ind w:left="5760" w:hanging="360"/>
      </w:pPr>
      <w:rPr>
        <w:rFonts w:ascii="Courier New" w:hAnsi="Courier New" w:hint="default"/>
      </w:rPr>
    </w:lvl>
    <w:lvl w:ilvl="8" w:tplc="9F50494C"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A9C7CD9"/>
    <w:multiLevelType w:val="hybridMultilevel"/>
    <w:tmpl w:val="81B0AF0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7D3F2CF4"/>
    <w:multiLevelType w:val="hybridMultilevel"/>
    <w:tmpl w:val="CE5AF982"/>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1" w15:restartNumberingAfterBreak="0">
    <w:nsid w:val="7DE20FD0"/>
    <w:multiLevelType w:val="hybridMultilevel"/>
    <w:tmpl w:val="ADB44314"/>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num w:numId="1">
    <w:abstractNumId w:val="1"/>
  </w:num>
  <w:num w:numId="2">
    <w:abstractNumId w:val="25"/>
  </w:num>
  <w:num w:numId="3">
    <w:abstractNumId w:val="1"/>
  </w:num>
  <w:num w:numId="4">
    <w:abstractNumId w:val="1"/>
    <w:lvlOverride w:ilvl="0">
      <w:startOverride w:val="3"/>
    </w:lvlOverride>
    <w:lvlOverride w:ilvl="1">
      <w:startOverride w:val="2"/>
    </w:lvlOverride>
  </w:num>
  <w:num w:numId="5">
    <w:abstractNumId w:val="24"/>
  </w:num>
  <w:num w:numId="6">
    <w:abstractNumId w:val="28"/>
  </w:num>
  <w:num w:numId="7">
    <w:abstractNumId w:val="15"/>
  </w:num>
  <w:num w:numId="8">
    <w:abstractNumId w:val="0"/>
  </w:num>
  <w:num w:numId="9">
    <w:abstractNumId w:val="26"/>
  </w:num>
  <w:num w:numId="10">
    <w:abstractNumId w:val="16"/>
  </w:num>
  <w:num w:numId="11">
    <w:abstractNumId w:val="18"/>
  </w:num>
  <w:num w:numId="12">
    <w:abstractNumId w:val="13"/>
  </w:num>
  <w:num w:numId="13">
    <w:abstractNumId w:val="2"/>
  </w:num>
  <w:num w:numId="14">
    <w:abstractNumId w:val="22"/>
  </w:num>
  <w:num w:numId="15">
    <w:abstractNumId w:val="27"/>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3"/>
  </w:num>
  <w:num w:numId="18">
    <w:abstractNumId w:val="14"/>
  </w:num>
  <w:num w:numId="19">
    <w:abstractNumId w:val="11"/>
  </w:num>
  <w:num w:numId="20">
    <w:abstractNumId w:val="9"/>
  </w:num>
  <w:num w:numId="21">
    <w:abstractNumId w:val="30"/>
  </w:num>
  <w:num w:numId="22">
    <w:abstractNumId w:val="21"/>
  </w:num>
  <w:num w:numId="23">
    <w:abstractNumId w:val="20"/>
  </w:num>
  <w:num w:numId="24">
    <w:abstractNumId w:val="12"/>
  </w:num>
  <w:num w:numId="25">
    <w:abstractNumId w:val="19"/>
  </w:num>
  <w:num w:numId="26">
    <w:abstractNumId w:val="29"/>
  </w:num>
  <w:num w:numId="27">
    <w:abstractNumId w:val="5"/>
  </w:num>
  <w:num w:numId="28">
    <w:abstractNumId w:val="17"/>
  </w:num>
  <w:num w:numId="29">
    <w:abstractNumId w:val="6"/>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num>
  <w:num w:numId="32">
    <w:abstractNumId w:val="4"/>
  </w:num>
  <w:num w:numId="33">
    <w:abstractNumId w:val="10"/>
  </w:num>
  <w:num w:numId="34">
    <w:abstractNumId w:val="7"/>
  </w:num>
  <w:num w:numId="35">
    <w:abstractNumId w:val="8"/>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6EB"/>
    <w:rsid w:val="000035CD"/>
    <w:rsid w:val="00016A96"/>
    <w:rsid w:val="000211EA"/>
    <w:rsid w:val="00027507"/>
    <w:rsid w:val="00030310"/>
    <w:rsid w:val="0003528B"/>
    <w:rsid w:val="0007540D"/>
    <w:rsid w:val="00077897"/>
    <w:rsid w:val="0008244C"/>
    <w:rsid w:val="00087B9A"/>
    <w:rsid w:val="000A49E3"/>
    <w:rsid w:val="000A78F7"/>
    <w:rsid w:val="00102C5C"/>
    <w:rsid w:val="001033B7"/>
    <w:rsid w:val="00104664"/>
    <w:rsid w:val="00116481"/>
    <w:rsid w:val="0013233F"/>
    <w:rsid w:val="00132431"/>
    <w:rsid w:val="00144B16"/>
    <w:rsid w:val="001542C3"/>
    <w:rsid w:val="00174955"/>
    <w:rsid w:val="00176F9C"/>
    <w:rsid w:val="001775A3"/>
    <w:rsid w:val="00190E18"/>
    <w:rsid w:val="00192BCB"/>
    <w:rsid w:val="001B7627"/>
    <w:rsid w:val="001C2849"/>
    <w:rsid w:val="001C3D28"/>
    <w:rsid w:val="001D6855"/>
    <w:rsid w:val="001E40FC"/>
    <w:rsid w:val="001E4188"/>
    <w:rsid w:val="001E5AF3"/>
    <w:rsid w:val="001E7E51"/>
    <w:rsid w:val="001F19D3"/>
    <w:rsid w:val="001F6EEF"/>
    <w:rsid w:val="0020788C"/>
    <w:rsid w:val="00233F6E"/>
    <w:rsid w:val="00250639"/>
    <w:rsid w:val="00263070"/>
    <w:rsid w:val="002B66BF"/>
    <w:rsid w:val="002C606C"/>
    <w:rsid w:val="002D4407"/>
    <w:rsid w:val="002F2DC5"/>
    <w:rsid w:val="002F56BB"/>
    <w:rsid w:val="003120CC"/>
    <w:rsid w:val="0032242E"/>
    <w:rsid w:val="00341A44"/>
    <w:rsid w:val="00341B3C"/>
    <w:rsid w:val="0035254E"/>
    <w:rsid w:val="003538D3"/>
    <w:rsid w:val="00363785"/>
    <w:rsid w:val="003A6668"/>
    <w:rsid w:val="003C6165"/>
    <w:rsid w:val="003F2E27"/>
    <w:rsid w:val="00405B79"/>
    <w:rsid w:val="0040621B"/>
    <w:rsid w:val="00425B0F"/>
    <w:rsid w:val="00426343"/>
    <w:rsid w:val="00426A1C"/>
    <w:rsid w:val="0042778F"/>
    <w:rsid w:val="0043063B"/>
    <w:rsid w:val="00454CFA"/>
    <w:rsid w:val="004719F4"/>
    <w:rsid w:val="00475576"/>
    <w:rsid w:val="00496257"/>
    <w:rsid w:val="004A7185"/>
    <w:rsid w:val="004B160C"/>
    <w:rsid w:val="004C096E"/>
    <w:rsid w:val="004C67D4"/>
    <w:rsid w:val="004D10AD"/>
    <w:rsid w:val="004E104B"/>
    <w:rsid w:val="004F45F2"/>
    <w:rsid w:val="004F6EE7"/>
    <w:rsid w:val="00500621"/>
    <w:rsid w:val="0051433F"/>
    <w:rsid w:val="005300C7"/>
    <w:rsid w:val="00532E53"/>
    <w:rsid w:val="00533B5A"/>
    <w:rsid w:val="005702B2"/>
    <w:rsid w:val="005A24D2"/>
    <w:rsid w:val="005B0962"/>
    <w:rsid w:val="005C6E9D"/>
    <w:rsid w:val="005D00FE"/>
    <w:rsid w:val="005D1470"/>
    <w:rsid w:val="005D1F3A"/>
    <w:rsid w:val="0063221A"/>
    <w:rsid w:val="00634E04"/>
    <w:rsid w:val="00636C8A"/>
    <w:rsid w:val="0064139E"/>
    <w:rsid w:val="00655ABC"/>
    <w:rsid w:val="00677128"/>
    <w:rsid w:val="00687CE4"/>
    <w:rsid w:val="00687FBB"/>
    <w:rsid w:val="00692970"/>
    <w:rsid w:val="006E1C98"/>
    <w:rsid w:val="006E2EA6"/>
    <w:rsid w:val="006E52EB"/>
    <w:rsid w:val="006F11F9"/>
    <w:rsid w:val="006F3E92"/>
    <w:rsid w:val="0071620F"/>
    <w:rsid w:val="007167BA"/>
    <w:rsid w:val="00732C7D"/>
    <w:rsid w:val="0073325F"/>
    <w:rsid w:val="00736FE0"/>
    <w:rsid w:val="007538EA"/>
    <w:rsid w:val="00756BE7"/>
    <w:rsid w:val="00757228"/>
    <w:rsid w:val="00757CE9"/>
    <w:rsid w:val="00770335"/>
    <w:rsid w:val="00770D3E"/>
    <w:rsid w:val="0077156B"/>
    <w:rsid w:val="007768EF"/>
    <w:rsid w:val="00783059"/>
    <w:rsid w:val="007B5AE1"/>
    <w:rsid w:val="007C4336"/>
    <w:rsid w:val="007C51B6"/>
    <w:rsid w:val="007E1227"/>
    <w:rsid w:val="007E1847"/>
    <w:rsid w:val="00804D1A"/>
    <w:rsid w:val="00835A8E"/>
    <w:rsid w:val="00835ECF"/>
    <w:rsid w:val="00837DB4"/>
    <w:rsid w:val="00841947"/>
    <w:rsid w:val="00841C96"/>
    <w:rsid w:val="008568A7"/>
    <w:rsid w:val="00856A0C"/>
    <w:rsid w:val="0086114F"/>
    <w:rsid w:val="00864B9A"/>
    <w:rsid w:val="00864BC3"/>
    <w:rsid w:val="00872D43"/>
    <w:rsid w:val="0088181B"/>
    <w:rsid w:val="008832D6"/>
    <w:rsid w:val="008B3343"/>
    <w:rsid w:val="008C27AF"/>
    <w:rsid w:val="008D180A"/>
    <w:rsid w:val="008D4C98"/>
    <w:rsid w:val="008E2939"/>
    <w:rsid w:val="008F2618"/>
    <w:rsid w:val="008F2BA8"/>
    <w:rsid w:val="008F53A3"/>
    <w:rsid w:val="00902523"/>
    <w:rsid w:val="0090329D"/>
    <w:rsid w:val="00914F83"/>
    <w:rsid w:val="00917C4F"/>
    <w:rsid w:val="00917EEE"/>
    <w:rsid w:val="009217CA"/>
    <w:rsid w:val="009246C8"/>
    <w:rsid w:val="009275AC"/>
    <w:rsid w:val="00934B94"/>
    <w:rsid w:val="00937953"/>
    <w:rsid w:val="00947B7B"/>
    <w:rsid w:val="0098214E"/>
    <w:rsid w:val="009937FC"/>
    <w:rsid w:val="009A7F76"/>
    <w:rsid w:val="009D1C84"/>
    <w:rsid w:val="009D25D5"/>
    <w:rsid w:val="009D452D"/>
    <w:rsid w:val="009E12EA"/>
    <w:rsid w:val="009F7580"/>
    <w:rsid w:val="00A02543"/>
    <w:rsid w:val="00A03324"/>
    <w:rsid w:val="00A23588"/>
    <w:rsid w:val="00A2560F"/>
    <w:rsid w:val="00A26209"/>
    <w:rsid w:val="00A35CEB"/>
    <w:rsid w:val="00A410EA"/>
    <w:rsid w:val="00A522E9"/>
    <w:rsid w:val="00A71CB6"/>
    <w:rsid w:val="00A9056A"/>
    <w:rsid w:val="00A936FA"/>
    <w:rsid w:val="00A95A04"/>
    <w:rsid w:val="00AA2841"/>
    <w:rsid w:val="00AB6EA6"/>
    <w:rsid w:val="00AC5E44"/>
    <w:rsid w:val="00AD15C0"/>
    <w:rsid w:val="00AD2509"/>
    <w:rsid w:val="00AE094A"/>
    <w:rsid w:val="00AF3234"/>
    <w:rsid w:val="00B070C0"/>
    <w:rsid w:val="00B2658D"/>
    <w:rsid w:val="00B42211"/>
    <w:rsid w:val="00B44244"/>
    <w:rsid w:val="00B55E80"/>
    <w:rsid w:val="00B57756"/>
    <w:rsid w:val="00B65A1C"/>
    <w:rsid w:val="00B67ED2"/>
    <w:rsid w:val="00B70361"/>
    <w:rsid w:val="00B77D12"/>
    <w:rsid w:val="00B86ABF"/>
    <w:rsid w:val="00BD21CC"/>
    <w:rsid w:val="00BE71C8"/>
    <w:rsid w:val="00BF73A5"/>
    <w:rsid w:val="00C10E19"/>
    <w:rsid w:val="00C17333"/>
    <w:rsid w:val="00C219A3"/>
    <w:rsid w:val="00C45BB4"/>
    <w:rsid w:val="00C54413"/>
    <w:rsid w:val="00C56CF4"/>
    <w:rsid w:val="00C609DA"/>
    <w:rsid w:val="00C97AF0"/>
    <w:rsid w:val="00CB1CFB"/>
    <w:rsid w:val="00CB5DCA"/>
    <w:rsid w:val="00CC06EB"/>
    <w:rsid w:val="00CC71C3"/>
    <w:rsid w:val="00CD2103"/>
    <w:rsid w:val="00CD22BB"/>
    <w:rsid w:val="00CE2C08"/>
    <w:rsid w:val="00CF1D9A"/>
    <w:rsid w:val="00D006D2"/>
    <w:rsid w:val="00D437F9"/>
    <w:rsid w:val="00D45EA3"/>
    <w:rsid w:val="00D770EC"/>
    <w:rsid w:val="00D80A1F"/>
    <w:rsid w:val="00D86C3E"/>
    <w:rsid w:val="00D91FAA"/>
    <w:rsid w:val="00DA0A67"/>
    <w:rsid w:val="00DF2CA2"/>
    <w:rsid w:val="00E2792E"/>
    <w:rsid w:val="00E3630B"/>
    <w:rsid w:val="00E43225"/>
    <w:rsid w:val="00E5193C"/>
    <w:rsid w:val="00E568F2"/>
    <w:rsid w:val="00E71577"/>
    <w:rsid w:val="00EA0FFF"/>
    <w:rsid w:val="00EC2227"/>
    <w:rsid w:val="00EC2444"/>
    <w:rsid w:val="00EC2AB9"/>
    <w:rsid w:val="00ED3890"/>
    <w:rsid w:val="00EF4129"/>
    <w:rsid w:val="00F02C11"/>
    <w:rsid w:val="00F05CF8"/>
    <w:rsid w:val="00F32D88"/>
    <w:rsid w:val="00F36AF2"/>
    <w:rsid w:val="00F410B7"/>
    <w:rsid w:val="00F620E7"/>
    <w:rsid w:val="00F64F8B"/>
    <w:rsid w:val="00F67C0C"/>
    <w:rsid w:val="00F71942"/>
    <w:rsid w:val="00F720C3"/>
    <w:rsid w:val="00F8259C"/>
    <w:rsid w:val="00F915B2"/>
    <w:rsid w:val="00FA27AF"/>
    <w:rsid w:val="00FA55AD"/>
    <w:rsid w:val="00FC0125"/>
    <w:rsid w:val="00FC1658"/>
    <w:rsid w:val="00FC7E1A"/>
    <w:rsid w:val="00FE2AE9"/>
    <w:rsid w:val="00FF7A8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EC32AC4-9B69-42FA-A935-2E767C029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lang w:val="en-US" w:eastAsia="en-US"/>
    </w:rPr>
  </w:style>
  <w:style w:type="paragraph" w:styleId="Heading1">
    <w:name w:val="heading 1"/>
    <w:basedOn w:val="Normal"/>
    <w:next w:val="Normal"/>
    <w:autoRedefine/>
    <w:qFormat/>
    <w:rsid w:val="00077897"/>
    <w:pPr>
      <w:keepNext/>
      <w:spacing w:before="120" w:after="0"/>
      <w:jc w:val="left"/>
      <w:outlineLvl w:val="0"/>
    </w:pPr>
    <w:rPr>
      <w:b/>
      <w:kern w:val="28"/>
      <w:sz w:val="24"/>
      <w:szCs w:val="24"/>
    </w:rPr>
  </w:style>
  <w:style w:type="paragraph" w:styleId="Heading2">
    <w:name w:val="heading 2"/>
    <w:basedOn w:val="Heading1"/>
    <w:next w:val="Normal"/>
    <w:qFormat/>
    <w:pPr>
      <w:numPr>
        <w:ilvl w:val="1"/>
        <w:numId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qFormat/>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outlineLvl w:val="9"/>
    </w:p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qFormat/>
    <w:pPr>
      <w:numPr>
        <w:numId w:val="2"/>
      </w:numPr>
    </w:pPr>
    <w:rPr>
      <w:sz w:val="20"/>
    </w:r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Courier New"/>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BodyText2">
    <w:name w:val="Body Text 2"/>
    <w:basedOn w:val="Normal"/>
    <w:pPr>
      <w:spacing w:after="60"/>
    </w:pPr>
    <w:rPr>
      <w:sz w:val="20"/>
    </w:rPr>
  </w:style>
  <w:style w:type="paragraph" w:styleId="Header">
    <w:name w:val="header"/>
    <w:basedOn w:val="Normal"/>
    <w:pPr>
      <w:tabs>
        <w:tab w:val="center" w:pos="4320"/>
        <w:tab w:val="right" w:pos="8640"/>
      </w:tabs>
    </w:pPr>
  </w:style>
  <w:style w:type="paragraph" w:styleId="ListParagraph">
    <w:name w:val="List Paragraph"/>
    <w:basedOn w:val="Normal"/>
    <w:qFormat/>
    <w:rsid w:val="004B160C"/>
    <w:pPr>
      <w:ind w:left="720"/>
      <w:contextualSpacing/>
    </w:pPr>
  </w:style>
  <w:style w:type="paragraph" w:customStyle="1" w:styleId="TextBodyIndent">
    <w:name w:val="Text Body Indent"/>
    <w:basedOn w:val="Normal"/>
    <w:rsid w:val="00677128"/>
    <w:pPr>
      <w:spacing w:after="0"/>
      <w:ind w:firstLine="360"/>
    </w:pPr>
  </w:style>
  <w:style w:type="character" w:customStyle="1" w:styleId="InternetLink">
    <w:name w:val="Internet Link"/>
    <w:rsid w:val="006929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www.w3.org/TR/owl-features/" TargetMode="External"/><Relationship Id="rId3" Type="http://schemas.openxmlformats.org/officeDocument/2006/relationships/styles" Target="styles.xml"/><Relationship Id="rId21" Type="http://schemas.openxmlformats.org/officeDocument/2006/relationships/hyperlink" Target="http://protege.stanford.edu/"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heal-link.g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w3.org/TR/rdf-sparql-query/"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orge\Google%20Drive\semantic\&#917;&#961;&#947;&#945;&#963;&#953;&#945;%202\PARADOTE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BAEAC-F3F8-4146-A097-CDA52D48C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PARADOTEO</Template>
  <TotalTime>601</TotalTime>
  <Pages>5</Pages>
  <Words>2174</Words>
  <Characters>11745</Characters>
  <Application>Microsoft Office Word</Application>
  <DocSecurity>0</DocSecurity>
  <Lines>97</Lines>
  <Paragraphs>27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13892</CharactersWithSpaces>
  <SharedDoc>false</SharedDoc>
  <HLinks>
    <vt:vector size="60" baseType="variant">
      <vt:variant>
        <vt:i4>3997721</vt:i4>
      </vt:variant>
      <vt:variant>
        <vt:i4>27</vt:i4>
      </vt:variant>
      <vt:variant>
        <vt:i4>0</vt:i4>
      </vt:variant>
      <vt:variant>
        <vt:i4>5</vt:i4>
      </vt:variant>
      <vt:variant>
        <vt:lpwstr>mailto:typedept@fast.net</vt:lpwstr>
      </vt:variant>
      <vt:variant>
        <vt:lpwstr/>
      </vt:variant>
      <vt:variant>
        <vt:i4>3407933</vt:i4>
      </vt:variant>
      <vt:variant>
        <vt:i4>24</vt:i4>
      </vt:variant>
      <vt:variant>
        <vt:i4>0</vt:i4>
      </vt:variant>
      <vt:variant>
        <vt:i4>5</vt:i4>
      </vt:variant>
      <vt:variant>
        <vt:lpwstr>https://www.youtube.com/watch?v=rNbgibgdlD4</vt:lpwstr>
      </vt:variant>
      <vt:variant>
        <vt:lpwstr/>
      </vt:variant>
      <vt:variant>
        <vt:i4>8060941</vt:i4>
      </vt:variant>
      <vt:variant>
        <vt:i4>21</vt:i4>
      </vt:variant>
      <vt:variant>
        <vt:i4>0</vt:i4>
      </vt:variant>
      <vt:variant>
        <vt:i4>5</vt:i4>
      </vt:variant>
      <vt:variant>
        <vt:lpwstr>https://www.youtube.com/watch?v=4x_xzT5eF5Q</vt:lpwstr>
      </vt:variant>
      <vt:variant>
        <vt:lpwstr/>
      </vt:variant>
      <vt:variant>
        <vt:i4>2490491</vt:i4>
      </vt:variant>
      <vt:variant>
        <vt:i4>18</vt:i4>
      </vt:variant>
      <vt:variant>
        <vt:i4>0</vt:i4>
      </vt:variant>
      <vt:variant>
        <vt:i4>5</vt:i4>
      </vt:variant>
      <vt:variant>
        <vt:lpwstr>https://www.youtube.com/watch?v=ldl0m-5zLz4</vt:lpwstr>
      </vt:variant>
      <vt:variant>
        <vt:lpwstr/>
      </vt:variant>
      <vt:variant>
        <vt:i4>917600</vt:i4>
      </vt:variant>
      <vt:variant>
        <vt:i4>15</vt:i4>
      </vt:variant>
      <vt:variant>
        <vt:i4>0</vt:i4>
      </vt:variant>
      <vt:variant>
        <vt:i4>5</vt:i4>
      </vt:variant>
      <vt:variant>
        <vt:lpwstr>https://www.youtube.com/watch?v=k_XRZCSh5ww</vt:lpwstr>
      </vt:variant>
      <vt:variant>
        <vt:lpwstr/>
      </vt:variant>
      <vt:variant>
        <vt:i4>7602176</vt:i4>
      </vt:variant>
      <vt:variant>
        <vt:i4>12</vt:i4>
      </vt:variant>
      <vt:variant>
        <vt:i4>0</vt:i4>
      </vt:variant>
      <vt:variant>
        <vt:i4>5</vt:i4>
      </vt:variant>
      <vt:variant>
        <vt:lpwstr>https://www.youtube.com/watch?v=GwtLSppR_2M</vt:lpwstr>
      </vt:variant>
      <vt:variant>
        <vt:lpwstr/>
      </vt:variant>
      <vt:variant>
        <vt:i4>8323118</vt:i4>
      </vt:variant>
      <vt:variant>
        <vt:i4>9</vt:i4>
      </vt:variant>
      <vt:variant>
        <vt:i4>0</vt:i4>
      </vt:variant>
      <vt:variant>
        <vt:i4>5</vt:i4>
      </vt:variant>
      <vt:variant>
        <vt:lpwstr>https://www.youtube.com/watch?v=XTsaZWzVJ4c</vt:lpwstr>
      </vt:variant>
      <vt:variant>
        <vt:lpwstr/>
      </vt:variant>
      <vt:variant>
        <vt:i4>3670143</vt:i4>
      </vt:variant>
      <vt:variant>
        <vt:i4>6</vt:i4>
      </vt:variant>
      <vt:variant>
        <vt:i4>0</vt:i4>
      </vt:variant>
      <vt:variant>
        <vt:i4>5</vt:i4>
      </vt:variant>
      <vt:variant>
        <vt:lpwstr>https://www.youtube.com/watch?v=jfUPLuPL3Ho</vt:lpwstr>
      </vt:variant>
      <vt:variant>
        <vt:lpwstr/>
      </vt:variant>
      <vt:variant>
        <vt:i4>6946913</vt:i4>
      </vt:variant>
      <vt:variant>
        <vt:i4>3</vt:i4>
      </vt:variant>
      <vt:variant>
        <vt:i4>0</vt:i4>
      </vt:variant>
      <vt:variant>
        <vt:i4>5</vt:i4>
      </vt:variant>
      <vt:variant>
        <vt:lpwstr>https://www.youtube.com/watch?v=MbauHV2-XYw</vt:lpwstr>
      </vt:variant>
      <vt:variant>
        <vt:lpwstr/>
      </vt:variant>
      <vt:variant>
        <vt:i4>6291508</vt:i4>
      </vt:variant>
      <vt:variant>
        <vt:i4>0</vt:i4>
      </vt:variant>
      <vt:variant>
        <vt:i4>0</vt:i4>
      </vt:variant>
      <vt:variant>
        <vt:i4>5</vt:i4>
      </vt:variant>
      <vt:variant>
        <vt:lpwstr>https://www.youtube.com/watch?v=R9ERlUgvgwM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George</dc:creator>
  <cp:keywords/>
  <cp:lastModifiedBy>George</cp:lastModifiedBy>
  <cp:revision>76</cp:revision>
  <cp:lastPrinted>2001-07-02T07:46:00Z</cp:lastPrinted>
  <dcterms:created xsi:type="dcterms:W3CDTF">2015-12-21T23:47:00Z</dcterms:created>
  <dcterms:modified xsi:type="dcterms:W3CDTF">2015-12-23T23:08:00Z</dcterms:modified>
</cp:coreProperties>
</file>